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C2" w:rsidRPr="001664C2" w:rsidRDefault="00FF6F29" w:rsidP="0080334E">
      <w:pPr>
        <w:jc w:val="center"/>
        <w:rPr>
          <w:rFonts w:eastAsiaTheme="majorEastAsia" w:cstheme="majorBidi"/>
          <w:bCs/>
          <w:color w:val="C0504D" w:themeColor="accent2"/>
          <w:sz w:val="40"/>
          <w:szCs w:val="28"/>
        </w:rPr>
      </w:pPr>
      <w:r>
        <w:rPr>
          <w:rFonts w:eastAsiaTheme="majorEastAsia" w:cstheme="majorBidi"/>
          <w:bCs/>
          <w:color w:val="C0504D" w:themeColor="accent2"/>
          <w:sz w:val="40"/>
          <w:szCs w:val="28"/>
        </w:rPr>
        <w:t>JSP Objets Implicites</w:t>
      </w:r>
    </w:p>
    <w:p w:rsidR="003877E0" w:rsidRPr="00EB600E" w:rsidRDefault="003877E0" w:rsidP="00917CAD">
      <w:pPr>
        <w:rPr>
          <w:color w:val="C0504D" w:themeColor="accent2"/>
          <w:sz w:val="32"/>
        </w:rPr>
      </w:pPr>
      <w:r w:rsidRPr="00EB600E">
        <w:rPr>
          <w:color w:val="C0504D" w:themeColor="accent2"/>
          <w:sz w:val="32"/>
        </w:rPr>
        <w:t>Enoncé</w:t>
      </w:r>
    </w:p>
    <w:p w:rsidR="007E7564" w:rsidRDefault="007E7564" w:rsidP="007E7564">
      <w:r>
        <w:t xml:space="preserve">Créez </w:t>
      </w:r>
      <w:r w:rsidR="00FF6F29">
        <w:t>trois</w:t>
      </w:r>
      <w:r>
        <w:t xml:space="preserve"> </w:t>
      </w:r>
      <w:r w:rsidR="00073963">
        <w:t xml:space="preserve">pages </w:t>
      </w:r>
      <w:r>
        <w:t xml:space="preserve"> </w:t>
      </w:r>
      <w:r w:rsidRPr="007E7564">
        <w:t>(</w:t>
      </w:r>
      <w:r w:rsidR="00FF6F29" w:rsidRPr="00FF6F29">
        <w:rPr>
          <w:color w:val="1F497D" w:themeColor="text2"/>
          <w:shd w:val="clear" w:color="auto" w:fill="FFFFFF" w:themeFill="background1"/>
        </w:rPr>
        <w:t>AuthenticateCustomer.jsp</w:t>
      </w:r>
      <w:r w:rsidRPr="007E7564">
        <w:t>)</w:t>
      </w:r>
      <w:r w:rsidR="00FF6F29">
        <w:t>,</w:t>
      </w:r>
      <w:r>
        <w:t xml:space="preserve"> </w:t>
      </w:r>
      <w:r w:rsidR="002E3287" w:rsidRPr="007E7564">
        <w:t>(</w:t>
      </w:r>
      <w:r w:rsidR="00FF6F29" w:rsidRPr="00FF6F29">
        <w:rPr>
          <w:color w:val="1F497D" w:themeColor="text2"/>
          <w:shd w:val="clear" w:color="auto" w:fill="FFFFFF" w:themeFill="background1"/>
        </w:rPr>
        <w:t>LoginErrorPage.jsp</w:t>
      </w:r>
      <w:r w:rsidR="002E3287" w:rsidRPr="007E7564">
        <w:t>)</w:t>
      </w:r>
      <w:r w:rsidR="00FF6F29">
        <w:t xml:space="preserve"> et (</w:t>
      </w:r>
      <w:r w:rsidR="00FF6F29" w:rsidRPr="00FF6F29">
        <w:rPr>
          <w:color w:val="1F497D" w:themeColor="text2"/>
        </w:rPr>
        <w:t>LoginPage.htm</w:t>
      </w:r>
      <w:r w:rsidR="00FF6F29">
        <w:t>)</w:t>
      </w:r>
      <w:r w:rsidR="002E3287">
        <w:t>.</w:t>
      </w:r>
    </w:p>
    <w:p w:rsidR="00FF6F29" w:rsidRPr="00FF6F29" w:rsidRDefault="00FF6F29" w:rsidP="00FF6F29">
      <w:r w:rsidRPr="00FF6F29">
        <w:rPr>
          <w:color w:val="1F497D" w:themeColor="text2"/>
        </w:rPr>
        <w:t>LoginPage.htm</w:t>
      </w:r>
    </w:p>
    <w:p w:rsidR="00FF6F29" w:rsidRPr="00FF6F29" w:rsidRDefault="00FF6F29" w:rsidP="00FF6F29">
      <w:r w:rsidRPr="00FF6F29">
        <w:t>Cette page accepte deux entrées :</w:t>
      </w:r>
    </w:p>
    <w:p w:rsidR="00FF6F29" w:rsidRPr="00FF6F29" w:rsidRDefault="00FF6F29" w:rsidP="00FF6F29">
      <w:pPr>
        <w:pStyle w:val="Paragraphedeliste"/>
        <w:numPr>
          <w:ilvl w:val="0"/>
          <w:numId w:val="22"/>
        </w:numPr>
      </w:pPr>
      <w:r w:rsidRPr="00FF6F29">
        <w:t xml:space="preserve">Le ID du client </w:t>
      </w:r>
      <w:r>
        <w:t>(Attention : nombre)</w:t>
      </w:r>
      <w:r w:rsidR="00C43E9D">
        <w:t xml:space="preserve"> </w:t>
      </w:r>
      <w:r w:rsidRPr="00FF6F29">
        <w:t>de la banque</w:t>
      </w:r>
    </w:p>
    <w:p w:rsidR="00FF6F29" w:rsidRDefault="00FF6F29" w:rsidP="00FF6F29">
      <w:pPr>
        <w:pStyle w:val="Paragraphedeliste"/>
        <w:numPr>
          <w:ilvl w:val="0"/>
          <w:numId w:val="22"/>
        </w:numPr>
      </w:pPr>
      <w:r w:rsidRPr="00FF6F29">
        <w:t xml:space="preserve">Le </w:t>
      </w:r>
      <w:proofErr w:type="spellStart"/>
      <w:r w:rsidRPr="00FF6F29">
        <w:t>password</w:t>
      </w:r>
      <w:proofErr w:type="spellEnd"/>
      <w:r w:rsidRPr="00FF6F29">
        <w:t xml:space="preserve"> du client</w:t>
      </w:r>
    </w:p>
    <w:p w:rsidR="00FF6F29" w:rsidRPr="00FF6F29" w:rsidRDefault="00FF6F29" w:rsidP="00FF6F29">
      <w:pPr>
        <w:rPr>
          <w:color w:val="1F497D" w:themeColor="text2"/>
        </w:rPr>
      </w:pPr>
      <w:r>
        <w:t xml:space="preserve">Quand le client click sur Login on envoie les </w:t>
      </w:r>
      <w:r w:rsidR="00075F22">
        <w:t>paramètres</w:t>
      </w:r>
      <w:r>
        <w:t xml:space="preserve"> à  </w:t>
      </w:r>
      <w:r w:rsidRPr="00FF6F29">
        <w:rPr>
          <w:color w:val="1F497D" w:themeColor="text2"/>
        </w:rPr>
        <w:t xml:space="preserve">AuthenticateCustomer.jsp </w:t>
      </w:r>
    </w:p>
    <w:p w:rsidR="00FF6F29" w:rsidRPr="00C43E9D" w:rsidRDefault="00FF6F29" w:rsidP="00E96B08">
      <w:pPr>
        <w:pStyle w:val="Titre2"/>
        <w:rPr>
          <w:rFonts w:eastAsiaTheme="minorEastAsia" w:cstheme="minorBidi"/>
          <w:bCs w:val="0"/>
          <w:color w:val="1F497D" w:themeColor="text2"/>
          <w:sz w:val="24"/>
          <w:szCs w:val="22"/>
          <w:shd w:val="clear" w:color="auto" w:fill="FFFFFF" w:themeFill="background1"/>
        </w:rPr>
      </w:pPr>
      <w:r w:rsidRPr="00C43E9D">
        <w:rPr>
          <w:rFonts w:eastAsiaTheme="minorEastAsia" w:cstheme="minorBidi"/>
          <w:bCs w:val="0"/>
          <w:color w:val="1F497D" w:themeColor="text2"/>
          <w:sz w:val="24"/>
          <w:szCs w:val="22"/>
          <w:shd w:val="clear" w:color="auto" w:fill="FFFFFF" w:themeFill="background1"/>
        </w:rPr>
        <w:t xml:space="preserve">AuthenticateCustomer.jsp </w:t>
      </w:r>
    </w:p>
    <w:p w:rsidR="00FF6F29" w:rsidRPr="00C43E9D" w:rsidRDefault="00C43E9D" w:rsidP="00FF6F29">
      <w:r w:rsidRPr="00C43E9D">
        <w:t>Cette page:</w:t>
      </w:r>
    </w:p>
    <w:p w:rsidR="00C43E9D" w:rsidRDefault="00C43E9D" w:rsidP="00FF6F29">
      <w:r w:rsidRPr="00C43E9D">
        <w:t xml:space="preserve">Nous redirige vers la page d’erreur si le client entre une chaine de </w:t>
      </w:r>
      <w:r w:rsidR="00075F22" w:rsidRPr="00C43E9D">
        <w:t>caractère</w:t>
      </w:r>
      <w:r w:rsidRPr="00C43E9D">
        <w:t xml:space="preserve"> </w:t>
      </w:r>
      <w:r>
        <w:t>comme ID</w:t>
      </w:r>
    </w:p>
    <w:p w:rsidR="00C43E9D" w:rsidRDefault="00C43E9D" w:rsidP="00FF6F29">
      <w:r>
        <w:t xml:space="preserve">Control le ID et </w:t>
      </w:r>
      <w:proofErr w:type="spellStart"/>
      <w:r>
        <w:t>Password</w:t>
      </w:r>
      <w:proofErr w:type="spellEnd"/>
      <w:r>
        <w:t xml:space="preserve"> si </w:t>
      </w:r>
      <w:r w:rsidR="00075F22">
        <w:t>égal</w:t>
      </w:r>
      <w:r>
        <w:t xml:space="preserve"> à ID=1010 et </w:t>
      </w:r>
      <w:proofErr w:type="spellStart"/>
      <w:r>
        <w:t>password</w:t>
      </w:r>
      <w:proofErr w:type="spellEnd"/>
      <w:r>
        <w:t>=Mike</w:t>
      </w:r>
    </w:p>
    <w:p w:rsidR="00C43E9D" w:rsidRDefault="00C43E9D" w:rsidP="00FF6F29">
      <w:r>
        <w:t xml:space="preserve">Si </w:t>
      </w:r>
      <w:proofErr w:type="spellStart"/>
      <w:r>
        <w:t>egal</w:t>
      </w:r>
      <w:proofErr w:type="spellEnd"/>
      <w:r>
        <w:t xml:space="preserve"> alors Affiche</w:t>
      </w:r>
      <w:r w:rsidR="00A13E88">
        <w:t xml:space="preserve"> </w:t>
      </w:r>
      <w:r w:rsidR="00A13E88" w:rsidRPr="00A13E88">
        <w:rPr>
          <w:i/>
          <w:color w:val="1F497D" w:themeColor="text2"/>
        </w:rPr>
        <w:t xml:space="preserve">Login </w:t>
      </w:r>
      <w:proofErr w:type="spellStart"/>
      <w:r w:rsidR="00A13E88" w:rsidRPr="00A13E88">
        <w:rPr>
          <w:i/>
          <w:color w:val="1F497D" w:themeColor="text2"/>
        </w:rPr>
        <w:t>Successful</w:t>
      </w:r>
      <w:proofErr w:type="spellEnd"/>
    </w:p>
    <w:p w:rsidR="00C43E9D" w:rsidRPr="00C43E9D" w:rsidRDefault="00C43E9D" w:rsidP="00FF6F29">
      <w:r>
        <w:tab/>
      </w:r>
      <w:proofErr w:type="gramStart"/>
      <w:r>
        <w:t>sinon</w:t>
      </w:r>
      <w:proofErr w:type="gramEnd"/>
      <w:r>
        <w:t xml:space="preserve"> Affiche </w:t>
      </w:r>
      <w:r w:rsidR="00A13E88" w:rsidRPr="00A13E88">
        <w:rPr>
          <w:i/>
          <w:color w:val="1F497D" w:themeColor="text2"/>
        </w:rPr>
        <w:t xml:space="preserve">Login </w:t>
      </w:r>
      <w:proofErr w:type="spellStart"/>
      <w:r w:rsidR="00A13E88" w:rsidRPr="00A13E88">
        <w:rPr>
          <w:i/>
          <w:color w:val="1F497D" w:themeColor="text2"/>
        </w:rPr>
        <w:t>Unsuccessful</w:t>
      </w:r>
      <w:proofErr w:type="spellEnd"/>
    </w:p>
    <w:p w:rsidR="00FF6F29" w:rsidRDefault="00FF6F29" w:rsidP="00FF6F29">
      <w:pPr>
        <w:rPr>
          <w:color w:val="1F497D" w:themeColor="text2"/>
          <w:shd w:val="clear" w:color="auto" w:fill="FFFFFF" w:themeFill="background1"/>
          <w:lang w:val="en-US"/>
        </w:rPr>
      </w:pPr>
      <w:r w:rsidRPr="00FF6F29">
        <w:rPr>
          <w:color w:val="1F497D" w:themeColor="text2"/>
          <w:shd w:val="clear" w:color="auto" w:fill="FFFFFF" w:themeFill="background1"/>
          <w:lang w:val="en-US"/>
        </w:rPr>
        <w:t>LoginErrorPage.jsp</w:t>
      </w:r>
    </w:p>
    <w:p w:rsidR="00FF6F29" w:rsidRPr="00A13E88" w:rsidRDefault="00C43E9D" w:rsidP="00FF6F29">
      <w:pPr>
        <w:rPr>
          <w:color w:val="1F497D" w:themeColor="text2"/>
        </w:rPr>
      </w:pPr>
      <w:r w:rsidRPr="00A13E88">
        <w:t xml:space="preserve">Page d’erreur </w:t>
      </w:r>
      <w:proofErr w:type="gramStart"/>
      <w:r w:rsidRPr="00A13E88">
        <w:t>de</w:t>
      </w:r>
      <w:r w:rsidRPr="00A13E88">
        <w:rPr>
          <w:color w:val="1F497D" w:themeColor="text2"/>
          <w:shd w:val="clear" w:color="auto" w:fill="FFFFFF" w:themeFill="background1"/>
        </w:rPr>
        <w:t xml:space="preserve"> </w:t>
      </w:r>
      <w:r w:rsidR="00A13E88" w:rsidRPr="00C43E9D">
        <w:rPr>
          <w:color w:val="1F497D" w:themeColor="text2"/>
          <w:shd w:val="clear" w:color="auto" w:fill="FFFFFF" w:themeFill="background1"/>
        </w:rPr>
        <w:t>AuthenticateCustomer.jsp</w:t>
      </w:r>
      <w:proofErr w:type="gramEnd"/>
    </w:p>
    <w:p w:rsidR="00FF6F29" w:rsidRPr="00A13E88" w:rsidRDefault="00FF6F29" w:rsidP="00E96B08">
      <w:pPr>
        <w:pStyle w:val="Titre2"/>
        <w:rPr>
          <w:rFonts w:eastAsiaTheme="minorEastAsia" w:cstheme="minorBidi"/>
          <w:bCs w:val="0"/>
          <w:color w:val="1F497D" w:themeColor="text2"/>
          <w:sz w:val="24"/>
          <w:szCs w:val="22"/>
          <w:shd w:val="clear" w:color="auto" w:fill="FFFFFF" w:themeFill="background1"/>
        </w:rPr>
      </w:pPr>
    </w:p>
    <w:p w:rsidR="0036305A" w:rsidRPr="00FF6F29" w:rsidRDefault="00993C1F" w:rsidP="00E96B08">
      <w:pPr>
        <w:pStyle w:val="Titre2"/>
        <w:rPr>
          <w:rStyle w:val="hps"/>
          <w:lang w:val="en-US"/>
        </w:rPr>
      </w:pPr>
      <w:r w:rsidRPr="00FF6F29">
        <w:rPr>
          <w:rStyle w:val="hps"/>
          <w:lang w:val="en-US"/>
        </w:rPr>
        <w:t>Solution</w:t>
      </w:r>
    </w:p>
    <w:p w:rsidR="00073963" w:rsidRDefault="00F97A78" w:rsidP="00FF6F29">
      <w:r>
        <w:t>Créer un nouveau</w:t>
      </w:r>
      <w:r w:rsidR="00A179E9">
        <w:t xml:space="preserve"> projet</w:t>
      </w:r>
      <w:r w:rsidR="001664C2" w:rsidRPr="002701DE">
        <w:t xml:space="preserve"> </w:t>
      </w:r>
      <w:r>
        <w:t>web</w:t>
      </w:r>
    </w:p>
    <w:p w:rsidR="00FF6F29" w:rsidRDefault="00FF6F29" w:rsidP="00FF6F29"/>
    <w:p w:rsidR="00FF6F29" w:rsidRPr="00A13E88" w:rsidRDefault="00FF6F29" w:rsidP="00FF6F29">
      <w:pPr>
        <w:rPr>
          <w:lang w:val="en-US"/>
        </w:rPr>
      </w:pPr>
      <w:r w:rsidRPr="00A13E88">
        <w:rPr>
          <w:color w:val="1F497D" w:themeColor="text2"/>
          <w:lang w:val="en-US"/>
        </w:rPr>
        <w:t>LoginPage.htm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highlight w:val="lightGray"/>
          <w:lang w:val="en-US"/>
        </w:rPr>
        <w:t>html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body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form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name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"f1"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action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"AuthenticateCustomer.jsp"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font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size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4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face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"Verdana"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color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#120292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marquee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  <w:t xml:space="preserve">Online Banking System 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marquee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spell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br</w:t>
      </w:r>
      <w:proofErr w:type="spell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spell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br</w:t>
      </w:r>
      <w:proofErr w:type="spell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u w:val="single"/>
          <w:lang w:val="en-US"/>
        </w:rPr>
        <w:t>&lt;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u w:val="single"/>
          <w:lang w:val="en-US"/>
        </w:rPr>
        <w:t>table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A13E88">
        <w:rPr>
          <w:rFonts w:ascii="Consolas" w:hAnsi="Consolas" w:cs="Consolas"/>
          <w:b w:val="0"/>
          <w:color w:val="7F007F"/>
          <w:sz w:val="20"/>
          <w:szCs w:val="20"/>
          <w:u w:val="single"/>
          <w:lang w:val="en-US"/>
        </w:rPr>
        <w:t>cellspacing</w:t>
      </w:r>
      <w:proofErr w:type="spellEnd"/>
      <w:r w:rsidRPr="00A13E88">
        <w:rPr>
          <w:rFonts w:ascii="Consolas" w:hAnsi="Consolas" w:cs="Consolas"/>
          <w:b w:val="0"/>
          <w:color w:val="000000"/>
          <w:sz w:val="20"/>
          <w:szCs w:val="20"/>
          <w:u w:val="single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u w:val="single"/>
          <w:lang w:val="en-US"/>
        </w:rPr>
        <w:t>"5"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A13E88">
        <w:rPr>
          <w:rFonts w:ascii="Consolas" w:hAnsi="Consolas" w:cs="Consolas"/>
          <w:b w:val="0"/>
          <w:color w:val="7F007F"/>
          <w:sz w:val="20"/>
          <w:szCs w:val="20"/>
          <w:u w:val="single"/>
          <w:lang w:val="en-US"/>
        </w:rPr>
        <w:t>cellpadding</w:t>
      </w:r>
      <w:proofErr w:type="spellEnd"/>
      <w:r w:rsidRPr="00A13E88">
        <w:rPr>
          <w:rFonts w:ascii="Consolas" w:hAnsi="Consolas" w:cs="Consolas"/>
          <w:b w:val="0"/>
          <w:color w:val="000000"/>
          <w:sz w:val="20"/>
          <w:szCs w:val="20"/>
          <w:u w:val="single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u w:val="single"/>
          <w:lang w:val="en-US"/>
        </w:rPr>
        <w:t>"5"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A13E88">
        <w:rPr>
          <w:rFonts w:ascii="Consolas" w:hAnsi="Consolas" w:cs="Consolas"/>
          <w:b w:val="0"/>
          <w:color w:val="7F007F"/>
          <w:sz w:val="20"/>
          <w:szCs w:val="20"/>
          <w:u w:val="single"/>
          <w:lang w:val="en-US"/>
        </w:rPr>
        <w:t>bgcolor</w:t>
      </w:r>
      <w:proofErr w:type="spellEnd"/>
      <w:r w:rsidRPr="00A13E88">
        <w:rPr>
          <w:rFonts w:ascii="Consolas" w:hAnsi="Consolas" w:cs="Consolas"/>
          <w:b w:val="0"/>
          <w:color w:val="000000"/>
          <w:sz w:val="20"/>
          <w:szCs w:val="20"/>
          <w:u w:val="single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u w:val="single"/>
          <w:lang w:val="en-US"/>
        </w:rPr>
        <w:t>"#959999"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u w:val="single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u w:val="single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tr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proofErr w:type="gram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Bank Customer Authentication Form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tr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tr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proofErr w:type="gram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Enter Customer Id :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&gt;&lt;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input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type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text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name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uname</w:t>
      </w:r>
      <w:proofErr w:type="spellEnd"/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lastRenderedPageBreak/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tr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tr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proofErr w:type="gram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Enter Password: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&gt;&lt;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input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type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password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name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"password"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tr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table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spell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br</w:t>
      </w:r>
      <w:proofErr w:type="spell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u w:val="single"/>
          <w:lang w:val="en-US"/>
        </w:rPr>
        <w:t>&lt;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u w:val="single"/>
          <w:lang w:val="en-US"/>
        </w:rPr>
        <w:t>table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u w:val="single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u w:val="single"/>
          <w:lang w:val="en-US"/>
        </w:rPr>
        <w:t>align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u w:val="single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u w:val="single"/>
          <w:lang w:val="en-US"/>
        </w:rPr>
        <w:t>"center"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u w:val="single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tr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&gt;&lt;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input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type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"submit"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value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 Login "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&gt;&lt;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input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type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"Reset"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value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 Cancel "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tr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table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font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form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body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FF6F29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b w:val="0"/>
          <w:color w:val="3F7F7F"/>
          <w:sz w:val="2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FF6F29" w:rsidRPr="00FF6F29" w:rsidRDefault="00FF6F29" w:rsidP="00FF6F29">
      <w:pPr>
        <w:pStyle w:val="Titre2"/>
        <w:rPr>
          <w:rFonts w:eastAsiaTheme="minorEastAsia" w:cstheme="minorBidi"/>
          <w:bCs w:val="0"/>
          <w:color w:val="1F497D" w:themeColor="text2"/>
          <w:sz w:val="24"/>
          <w:szCs w:val="22"/>
          <w:shd w:val="clear" w:color="auto" w:fill="FFFFFF" w:themeFill="background1"/>
          <w:lang w:val="en-US"/>
        </w:rPr>
      </w:pPr>
      <w:r w:rsidRPr="00FF6F29">
        <w:rPr>
          <w:rFonts w:eastAsiaTheme="minorEastAsia" w:cstheme="minorBidi"/>
          <w:bCs w:val="0"/>
          <w:color w:val="1F497D" w:themeColor="text2"/>
          <w:sz w:val="24"/>
          <w:szCs w:val="22"/>
          <w:shd w:val="clear" w:color="auto" w:fill="FFFFFF" w:themeFill="background1"/>
          <w:lang w:val="en-US"/>
        </w:rPr>
        <w:t xml:space="preserve">AuthenticateCustomer.jsp </w:t>
      </w:r>
    </w:p>
    <w:p w:rsidR="00FF6F29" w:rsidRDefault="00FF6F29" w:rsidP="00A13E88">
      <w:pPr>
        <w:rPr>
          <w:color w:val="1F497D" w:themeColor="text2"/>
          <w:shd w:val="clear" w:color="auto" w:fill="FFFFFF" w:themeFill="background1"/>
          <w:lang w:val="en-US"/>
        </w:rPr>
      </w:pP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3F5FBF"/>
          <w:sz w:val="20"/>
          <w:szCs w:val="20"/>
          <w:lang w:val="en-US"/>
        </w:rPr>
        <w:t xml:space="preserve">&lt;%-- Specify the name of the error page </w:t>
      </w:r>
      <w:proofErr w:type="gramStart"/>
      <w:r w:rsidRPr="00A13E88">
        <w:rPr>
          <w:rFonts w:ascii="Consolas" w:hAnsi="Consolas" w:cs="Consolas"/>
          <w:b w:val="0"/>
          <w:color w:val="3F5FBF"/>
          <w:sz w:val="20"/>
          <w:szCs w:val="20"/>
          <w:lang w:val="en-US"/>
        </w:rPr>
        <w:t>--%</w:t>
      </w:r>
      <w:proofErr w:type="gramEnd"/>
      <w:r w:rsidRPr="00A13E88">
        <w:rPr>
          <w:rFonts w:ascii="Consolas" w:hAnsi="Consolas" w:cs="Consolas"/>
          <w:b w:val="0"/>
          <w:color w:val="3F5FBF"/>
          <w:sz w:val="20"/>
          <w:szCs w:val="20"/>
          <w:lang w:val="en-US"/>
        </w:rPr>
        <w:t>&gt;</w:t>
      </w:r>
    </w:p>
    <w:p w:rsid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BF5F3F"/>
          <w:sz w:val="20"/>
          <w:szCs w:val="20"/>
        </w:rPr>
        <w:t>&lt;%@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3F7F7F"/>
          <w:sz w:val="20"/>
          <w:szCs w:val="20"/>
        </w:rPr>
        <w:t>page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7F007F"/>
          <w:sz w:val="20"/>
          <w:szCs w:val="20"/>
        </w:rPr>
        <w:t>errorPage</w:t>
      </w:r>
      <w:proofErr w:type="spellEnd"/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"LoginErrorPage.jsp"</w:t>
      </w:r>
      <w:r>
        <w:rPr>
          <w:rFonts w:ascii="Consolas" w:hAnsi="Consolas" w:cs="Consolas"/>
          <w:b w:val="0"/>
          <w:color w:val="BF5F3F"/>
          <w:sz w:val="20"/>
          <w:szCs w:val="20"/>
        </w:rPr>
        <w:t>%&gt;</w:t>
      </w:r>
    </w:p>
    <w:p w:rsid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b w:val="0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body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font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face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verdana</w:t>
      </w:r>
      <w:proofErr w:type="spellEnd"/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BF5F3F"/>
          <w:sz w:val="20"/>
          <w:szCs w:val="20"/>
          <w:lang w:val="en-US"/>
        </w:rPr>
        <w:t>&lt;%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 xml:space="preserve">/* </w:t>
      </w:r>
      <w:proofErr w:type="gramStart"/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>Retrieving</w:t>
      </w:r>
      <w:proofErr w:type="gramEnd"/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 xml:space="preserve"> the value of the </w:t>
      </w:r>
      <w:proofErr w:type="spellStart"/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>uname</w:t>
      </w:r>
      <w:proofErr w:type="spellEnd"/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 xml:space="preserve"> text field */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  <w:t xml:space="preserve">String user = </w:t>
      </w:r>
      <w:proofErr w:type="spellStart"/>
      <w:proofErr w:type="gramStart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request.getParameter</w:t>
      </w:r>
      <w:proofErr w:type="spell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(</w:t>
      </w:r>
      <w:proofErr w:type="gramEnd"/>
      <w:r w:rsidRPr="00A13E88">
        <w:rPr>
          <w:rFonts w:ascii="Consolas" w:hAnsi="Consolas" w:cs="Consolas"/>
          <w:b w:val="0"/>
          <w:color w:val="2A00FF"/>
          <w:sz w:val="20"/>
          <w:szCs w:val="20"/>
          <w:lang w:val="en-US"/>
        </w:rPr>
        <w:t>"</w:t>
      </w:r>
      <w:proofErr w:type="spellStart"/>
      <w:r w:rsidRPr="00A13E88">
        <w:rPr>
          <w:rFonts w:ascii="Consolas" w:hAnsi="Consolas" w:cs="Consolas"/>
          <w:b w:val="0"/>
          <w:color w:val="2A00FF"/>
          <w:sz w:val="20"/>
          <w:szCs w:val="20"/>
          <w:lang w:val="en-US"/>
        </w:rPr>
        <w:t>uname</w:t>
      </w:r>
      <w:proofErr w:type="spellEnd"/>
      <w:r w:rsidRPr="00A13E88">
        <w:rPr>
          <w:rFonts w:ascii="Consolas" w:hAnsi="Consolas" w:cs="Consolas"/>
          <w:b w:val="0"/>
          <w:color w:val="2A00FF"/>
          <w:sz w:val="20"/>
          <w:szCs w:val="20"/>
          <w:lang w:val="en-US"/>
        </w:rPr>
        <w:t>"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);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 xml:space="preserve">/* </w:t>
      </w:r>
      <w:proofErr w:type="gramStart"/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>Converting</w:t>
      </w:r>
      <w:proofErr w:type="gramEnd"/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 xml:space="preserve"> the string value into the integer value */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3E88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proofErr w:type="spellStart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customerID</w:t>
      </w:r>
      <w:proofErr w:type="spell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= </w:t>
      </w:r>
      <w:proofErr w:type="spellStart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Integer.parseInt</w:t>
      </w:r>
      <w:proofErr w:type="spell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(user);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 xml:space="preserve">/* </w:t>
      </w:r>
      <w:proofErr w:type="gramStart"/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>Retrieving</w:t>
      </w:r>
      <w:proofErr w:type="gramEnd"/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 xml:space="preserve"> the value of the password text field */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  <w:t xml:space="preserve">String pass = </w:t>
      </w:r>
      <w:proofErr w:type="spellStart"/>
      <w:proofErr w:type="gramStart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request.getParameter</w:t>
      </w:r>
      <w:proofErr w:type="spell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(</w:t>
      </w:r>
      <w:proofErr w:type="gramEnd"/>
      <w:r w:rsidRPr="00A13E88">
        <w:rPr>
          <w:rFonts w:ascii="Consolas" w:hAnsi="Consolas" w:cs="Consolas"/>
          <w:b w:val="0"/>
          <w:color w:val="2A00FF"/>
          <w:sz w:val="20"/>
          <w:szCs w:val="20"/>
          <w:lang w:val="en-US"/>
        </w:rPr>
        <w:t>"password"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);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 xml:space="preserve">/* </w:t>
      </w:r>
      <w:proofErr w:type="gramStart"/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>Validate</w:t>
      </w:r>
      <w:proofErr w:type="gramEnd"/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 xml:space="preserve"> the </w:t>
      </w:r>
      <w:proofErr w:type="spellStart"/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>customerID</w:t>
      </w:r>
      <w:proofErr w:type="spellEnd"/>
      <w:r w:rsidRPr="00A13E88">
        <w:rPr>
          <w:rFonts w:ascii="Consolas" w:hAnsi="Consolas" w:cs="Consolas"/>
          <w:b w:val="0"/>
          <w:color w:val="3F7F5F"/>
          <w:sz w:val="20"/>
          <w:szCs w:val="20"/>
          <w:lang w:val="en-US"/>
        </w:rPr>
        <w:t xml:space="preserve"> and password */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proofErr w:type="gramStart"/>
      <w:r w:rsidRPr="00A13E88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proofErr w:type="gram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(</w:t>
      </w:r>
      <w:proofErr w:type="spellStart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customerID</w:t>
      </w:r>
      <w:proofErr w:type="spell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== 1010 &amp;&amp; </w:t>
      </w:r>
      <w:proofErr w:type="spellStart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pass.equals</w:t>
      </w:r>
      <w:proofErr w:type="spell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(</w:t>
      </w:r>
      <w:r w:rsidRPr="00A13E88">
        <w:rPr>
          <w:rFonts w:ascii="Consolas" w:hAnsi="Consolas" w:cs="Consolas"/>
          <w:b w:val="0"/>
          <w:color w:val="2A00FF"/>
          <w:sz w:val="20"/>
          <w:szCs w:val="20"/>
          <w:lang w:val="en-US"/>
        </w:rPr>
        <w:t>"Mike"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)) {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out.println</w:t>
      </w:r>
      <w:proofErr w:type="spell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(</w:t>
      </w:r>
      <w:proofErr w:type="gramEnd"/>
      <w:r w:rsidRPr="00A13E88">
        <w:rPr>
          <w:rFonts w:ascii="Consolas" w:hAnsi="Consolas" w:cs="Consolas"/>
          <w:b w:val="0"/>
          <w:color w:val="2A00FF"/>
          <w:sz w:val="20"/>
          <w:szCs w:val="20"/>
          <w:lang w:val="en-US"/>
        </w:rPr>
        <w:t>"Welcome to Online Banking System"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);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BF5F3F"/>
          <w:sz w:val="20"/>
          <w:szCs w:val="20"/>
          <w:lang w:val="en-US"/>
        </w:rPr>
        <w:t>%&gt;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spell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br</w:t>
      </w:r>
      <w:proofErr w:type="spell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spell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br</w:t>
      </w:r>
      <w:proofErr w:type="spell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BF5F3F"/>
          <w:sz w:val="20"/>
          <w:szCs w:val="20"/>
          <w:lang w:val="en-US"/>
        </w:rPr>
        <w:t>&lt;%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out.println</w:t>
      </w:r>
      <w:proofErr w:type="spell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(</w:t>
      </w:r>
      <w:proofErr w:type="gramEnd"/>
      <w:r w:rsidRPr="00A13E88">
        <w:rPr>
          <w:rFonts w:ascii="Consolas" w:hAnsi="Consolas" w:cs="Consolas"/>
          <w:b w:val="0"/>
          <w:color w:val="2A00FF"/>
          <w:sz w:val="20"/>
          <w:szCs w:val="20"/>
          <w:lang w:val="en-US"/>
        </w:rPr>
        <w:t>"Login Successful"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);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  <w:t xml:space="preserve">} </w:t>
      </w:r>
      <w:r w:rsidRPr="00A13E88">
        <w:rPr>
          <w:rFonts w:ascii="Consolas" w:hAnsi="Consolas" w:cs="Consolas"/>
          <w:bCs/>
          <w:color w:val="7F0055"/>
          <w:sz w:val="20"/>
          <w:szCs w:val="20"/>
          <w:lang w:val="en-US"/>
        </w:rPr>
        <w:t>else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{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out.println</w:t>
      </w:r>
      <w:proofErr w:type="spell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(</w:t>
      </w:r>
      <w:proofErr w:type="gramEnd"/>
      <w:r w:rsidRPr="00A13E88">
        <w:rPr>
          <w:rFonts w:ascii="Consolas" w:hAnsi="Consolas" w:cs="Consolas"/>
          <w:b w:val="0"/>
          <w:color w:val="2A00FF"/>
          <w:sz w:val="20"/>
          <w:szCs w:val="20"/>
          <w:lang w:val="en-US"/>
        </w:rPr>
        <w:t>"Login Unsuccessful"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);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  <w:t>}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BF5F3F"/>
          <w:sz w:val="20"/>
          <w:szCs w:val="20"/>
          <w:lang w:val="en-US"/>
        </w:rPr>
        <w:t>%&gt;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font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body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FF6F29" w:rsidRDefault="00A13E88" w:rsidP="00A1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color w:val="1F497D" w:themeColor="text2"/>
          <w:shd w:val="clear" w:color="auto" w:fill="FFFFFF" w:themeFill="background1"/>
          <w:lang w:val="en-US"/>
        </w:rPr>
      </w:pP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html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FF6F29" w:rsidRDefault="00FF6F29" w:rsidP="00FF6F29">
      <w:pPr>
        <w:rPr>
          <w:lang w:val="en-US"/>
        </w:rPr>
      </w:pPr>
      <w:r w:rsidRPr="00FF6F29">
        <w:rPr>
          <w:color w:val="1F497D" w:themeColor="text2"/>
          <w:shd w:val="clear" w:color="auto" w:fill="FFFFFF" w:themeFill="background1"/>
          <w:lang w:val="en-US"/>
        </w:rPr>
        <w:t>LoginErrorPage.jsp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3F5FBF"/>
          <w:sz w:val="20"/>
          <w:szCs w:val="20"/>
          <w:lang w:val="en-US"/>
        </w:rPr>
        <w:t xml:space="preserve">&lt;%-- Specify this is the error page </w:t>
      </w:r>
      <w:proofErr w:type="gramStart"/>
      <w:r w:rsidRPr="00A13E88">
        <w:rPr>
          <w:rFonts w:ascii="Consolas" w:hAnsi="Consolas" w:cs="Consolas"/>
          <w:b w:val="0"/>
          <w:color w:val="3F5FBF"/>
          <w:sz w:val="20"/>
          <w:szCs w:val="20"/>
          <w:lang w:val="en-US"/>
        </w:rPr>
        <w:t>--%</w:t>
      </w:r>
      <w:proofErr w:type="gramEnd"/>
      <w:r w:rsidRPr="00A13E88">
        <w:rPr>
          <w:rFonts w:ascii="Consolas" w:hAnsi="Consolas" w:cs="Consolas"/>
          <w:b w:val="0"/>
          <w:color w:val="3F5FBF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BF5F3F"/>
          <w:sz w:val="20"/>
          <w:szCs w:val="20"/>
          <w:lang w:val="en-US"/>
        </w:rPr>
        <w:t>&lt;%@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page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proofErr w:type="spellStart"/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isErrorPage</w:t>
      </w:r>
      <w:proofErr w:type="spell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"true"</w:t>
      </w:r>
      <w:r w:rsidRPr="00A13E88">
        <w:rPr>
          <w:rFonts w:ascii="Consolas" w:hAnsi="Consolas" w:cs="Consolas"/>
          <w:b w:val="0"/>
          <w:color w:val="BF5F3F"/>
          <w:sz w:val="20"/>
          <w:szCs w:val="20"/>
          <w:lang w:val="en-US"/>
        </w:rPr>
        <w:t>%&gt;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html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body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h3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proofErr w:type="gramStart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An</w:t>
      </w:r>
      <w:proofErr w:type="gram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exception has occurred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h3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table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tr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proofErr w:type="gram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Exception Class: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3F5FBF"/>
          <w:sz w:val="20"/>
          <w:szCs w:val="20"/>
          <w:lang w:val="en-US"/>
        </w:rPr>
        <w:t>&lt;%-- Obtain the name of exception class where 'exception'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proofErr w:type="gramStart"/>
      <w:r w:rsidRPr="00A13E88">
        <w:rPr>
          <w:rFonts w:ascii="Consolas" w:hAnsi="Consolas" w:cs="Consolas"/>
          <w:b w:val="0"/>
          <w:color w:val="3F5FBF"/>
          <w:sz w:val="20"/>
          <w:szCs w:val="20"/>
          <w:lang w:val="en-US"/>
        </w:rPr>
        <w:t>is</w:t>
      </w:r>
      <w:proofErr w:type="gramEnd"/>
      <w:r w:rsidRPr="00A13E88">
        <w:rPr>
          <w:rFonts w:ascii="Consolas" w:hAnsi="Consolas" w:cs="Consolas"/>
          <w:b w:val="0"/>
          <w:color w:val="3F5FBF"/>
          <w:sz w:val="20"/>
          <w:szCs w:val="20"/>
          <w:lang w:val="en-US"/>
        </w:rPr>
        <w:t xml:space="preserve"> the implicit object provided by JSP --%&gt;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A13E88">
        <w:rPr>
          <w:rFonts w:ascii="Consolas" w:hAnsi="Consolas" w:cs="Consolas"/>
          <w:b w:val="0"/>
          <w:color w:val="BF5F3F"/>
          <w:sz w:val="20"/>
          <w:szCs w:val="20"/>
          <w:lang w:val="en-US"/>
        </w:rPr>
        <w:t>&lt;%=</w:t>
      </w:r>
      <w:proofErr w:type="spellStart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exception.getClass</w:t>
      </w:r>
      <w:proofErr w:type="spell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()</w:t>
      </w:r>
      <w:r w:rsidRPr="00A13E88">
        <w:rPr>
          <w:rFonts w:ascii="Consolas" w:hAnsi="Consolas" w:cs="Consolas"/>
          <w:b w:val="0"/>
          <w:color w:val="BF5F3F"/>
          <w:sz w:val="20"/>
          <w:szCs w:val="20"/>
          <w:lang w:val="en-US"/>
        </w:rPr>
        <w:t>%&gt;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tr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lastRenderedPageBreak/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tr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proofErr w:type="gram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Message: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3F5FBF"/>
          <w:sz w:val="20"/>
          <w:szCs w:val="20"/>
          <w:lang w:val="en-US"/>
        </w:rPr>
        <w:t>&lt;%-- Obtain the exception message where 'exception' is the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proofErr w:type="gramStart"/>
      <w:r w:rsidRPr="00A13E88">
        <w:rPr>
          <w:rFonts w:ascii="Consolas" w:hAnsi="Consolas" w:cs="Consolas"/>
          <w:b w:val="0"/>
          <w:color w:val="3F5FBF"/>
          <w:sz w:val="20"/>
          <w:szCs w:val="20"/>
          <w:lang w:val="en-US"/>
        </w:rPr>
        <w:t>implicit</w:t>
      </w:r>
      <w:proofErr w:type="gramEnd"/>
      <w:r w:rsidRPr="00A13E88">
        <w:rPr>
          <w:rFonts w:ascii="Consolas" w:hAnsi="Consolas" w:cs="Consolas"/>
          <w:b w:val="0"/>
          <w:color w:val="3F5FBF"/>
          <w:sz w:val="20"/>
          <w:szCs w:val="20"/>
          <w:lang w:val="en-US"/>
        </w:rPr>
        <w:t xml:space="preserve"> object provided by JSP --%&gt;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A13E88">
        <w:rPr>
          <w:rFonts w:ascii="Consolas" w:hAnsi="Consolas" w:cs="Consolas"/>
          <w:b w:val="0"/>
          <w:color w:val="BF5F3F"/>
          <w:sz w:val="20"/>
          <w:szCs w:val="20"/>
          <w:lang w:val="en-US"/>
        </w:rPr>
        <w:t>&lt;%=</w:t>
      </w:r>
      <w:proofErr w:type="spellStart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exception.getMessage</w:t>
      </w:r>
      <w:proofErr w:type="spellEnd"/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()</w:t>
      </w:r>
      <w:r w:rsidRPr="00A13E88">
        <w:rPr>
          <w:rFonts w:ascii="Consolas" w:hAnsi="Consolas" w:cs="Consolas"/>
          <w:b w:val="0"/>
          <w:color w:val="BF5F3F"/>
          <w:sz w:val="20"/>
          <w:szCs w:val="20"/>
          <w:lang w:val="en-US"/>
        </w:rPr>
        <w:t>%&gt;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td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tr</w:t>
      </w:r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table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br</w:t>
      </w:r>
      <w:proofErr w:type="spellEnd"/>
      <w:proofErr w:type="gramEnd"/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To go back to the login page click Login Page button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form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name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"f2"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action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"LoginPage.htm"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P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A13E88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input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type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"submit"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name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"button1"</w:t>
      </w:r>
      <w:r w:rsidRPr="00A13E8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A13E88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value</w:t>
      </w: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A13E88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"Login Page"</w:t>
      </w:r>
      <w:r w:rsidRPr="00A13E88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 w:rsidRPr="00A13E88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 w:val="0"/>
          <w:color w:val="3F7F7F"/>
          <w:sz w:val="20"/>
          <w:szCs w:val="20"/>
        </w:rPr>
        <w:t>form</w:t>
      </w:r>
      <w:proofErr w:type="spellEnd"/>
      <w:proofErr w:type="gramEnd"/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A13E88" w:rsidRDefault="00A13E88" w:rsidP="00A1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b w:val="0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A13E88" w:rsidRDefault="00A13E88" w:rsidP="00A13E88">
      <w:pPr>
        <w:rPr>
          <w:lang w:val="en-US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b w:val="0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A13E88" w:rsidRPr="00A13E88" w:rsidRDefault="00A13E88" w:rsidP="00FF6F29">
      <w:pPr>
        <w:rPr>
          <w:color w:val="FF0000"/>
        </w:rPr>
      </w:pPr>
      <w:r w:rsidRPr="00A13E88">
        <w:rPr>
          <w:color w:val="FF0000"/>
        </w:rPr>
        <w:t xml:space="preserve">Tester avec un navigateur en dehors </w:t>
      </w:r>
      <w:r w:rsidR="002E0436" w:rsidRPr="00A13E88">
        <w:rPr>
          <w:color w:val="FF0000"/>
        </w:rPr>
        <w:t>d’Eclipse</w:t>
      </w:r>
    </w:p>
    <w:sectPr w:rsidR="00A13E88" w:rsidRPr="00A13E88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87F"/>
    <w:multiLevelType w:val="hybridMultilevel"/>
    <w:tmpl w:val="1832BF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C4CCF"/>
    <w:multiLevelType w:val="hybridMultilevel"/>
    <w:tmpl w:val="874614A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030EE6"/>
    <w:multiLevelType w:val="hybridMultilevel"/>
    <w:tmpl w:val="8C889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04BDF"/>
    <w:multiLevelType w:val="hybridMultilevel"/>
    <w:tmpl w:val="01847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5E004C"/>
    <w:multiLevelType w:val="hybridMultilevel"/>
    <w:tmpl w:val="2878F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A292E"/>
    <w:multiLevelType w:val="hybridMultilevel"/>
    <w:tmpl w:val="2E249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664EC7"/>
    <w:multiLevelType w:val="hybridMultilevel"/>
    <w:tmpl w:val="CA62A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E7076"/>
    <w:multiLevelType w:val="hybridMultilevel"/>
    <w:tmpl w:val="0352A5D8"/>
    <w:lvl w:ilvl="0" w:tplc="D6109C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A61E9"/>
    <w:multiLevelType w:val="hybridMultilevel"/>
    <w:tmpl w:val="D86C4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A56C9F"/>
    <w:multiLevelType w:val="hybridMultilevel"/>
    <w:tmpl w:val="BCCEA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5034A2"/>
    <w:multiLevelType w:val="hybridMultilevel"/>
    <w:tmpl w:val="27928952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18">
    <w:nsid w:val="733632E4"/>
    <w:multiLevelType w:val="hybridMultilevel"/>
    <w:tmpl w:val="FD1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03233"/>
    <w:multiLevelType w:val="hybridMultilevel"/>
    <w:tmpl w:val="F8D00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1C3E38"/>
    <w:multiLevelType w:val="hybridMultilevel"/>
    <w:tmpl w:val="75221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1509E4"/>
    <w:multiLevelType w:val="hybridMultilevel"/>
    <w:tmpl w:val="5CBE6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19"/>
  </w:num>
  <w:num w:numId="10">
    <w:abstractNumId w:val="18"/>
  </w:num>
  <w:num w:numId="11">
    <w:abstractNumId w:val="11"/>
  </w:num>
  <w:num w:numId="12">
    <w:abstractNumId w:val="12"/>
  </w:num>
  <w:num w:numId="13">
    <w:abstractNumId w:val="14"/>
  </w:num>
  <w:num w:numId="14">
    <w:abstractNumId w:val="9"/>
  </w:num>
  <w:num w:numId="15">
    <w:abstractNumId w:val="13"/>
  </w:num>
  <w:num w:numId="16">
    <w:abstractNumId w:val="7"/>
  </w:num>
  <w:num w:numId="17">
    <w:abstractNumId w:val="17"/>
  </w:num>
  <w:num w:numId="18">
    <w:abstractNumId w:val="4"/>
  </w:num>
  <w:num w:numId="19">
    <w:abstractNumId w:val="21"/>
  </w:num>
  <w:num w:numId="20">
    <w:abstractNumId w:val="5"/>
  </w:num>
  <w:num w:numId="21">
    <w:abstractNumId w:val="20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useFELayout/>
  </w:compat>
  <w:rsids>
    <w:rsidRoot w:val="001267E3"/>
    <w:rsid w:val="00012CC9"/>
    <w:rsid w:val="00034125"/>
    <w:rsid w:val="00073963"/>
    <w:rsid w:val="00075F22"/>
    <w:rsid w:val="000C39E2"/>
    <w:rsid w:val="000C53D6"/>
    <w:rsid w:val="000F5953"/>
    <w:rsid w:val="00107C55"/>
    <w:rsid w:val="001267E3"/>
    <w:rsid w:val="00142596"/>
    <w:rsid w:val="00153762"/>
    <w:rsid w:val="0015551F"/>
    <w:rsid w:val="001664C2"/>
    <w:rsid w:val="001B40EA"/>
    <w:rsid w:val="001C002C"/>
    <w:rsid w:val="001C4930"/>
    <w:rsid w:val="001C7E97"/>
    <w:rsid w:val="001D5635"/>
    <w:rsid w:val="00206A02"/>
    <w:rsid w:val="002701DE"/>
    <w:rsid w:val="002B01DA"/>
    <w:rsid w:val="002E0436"/>
    <w:rsid w:val="002E3287"/>
    <w:rsid w:val="00340D3C"/>
    <w:rsid w:val="0036305A"/>
    <w:rsid w:val="003877E0"/>
    <w:rsid w:val="0039737E"/>
    <w:rsid w:val="003A5CBF"/>
    <w:rsid w:val="003B274D"/>
    <w:rsid w:val="00442DAC"/>
    <w:rsid w:val="00446D72"/>
    <w:rsid w:val="00473FCE"/>
    <w:rsid w:val="004951E6"/>
    <w:rsid w:val="004B66FA"/>
    <w:rsid w:val="005628E5"/>
    <w:rsid w:val="00564A26"/>
    <w:rsid w:val="005A494D"/>
    <w:rsid w:val="00666F16"/>
    <w:rsid w:val="006B60A3"/>
    <w:rsid w:val="00731789"/>
    <w:rsid w:val="007C638A"/>
    <w:rsid w:val="007E7564"/>
    <w:rsid w:val="007F6999"/>
    <w:rsid w:val="0080334E"/>
    <w:rsid w:val="00870DC6"/>
    <w:rsid w:val="008D4678"/>
    <w:rsid w:val="00917CAD"/>
    <w:rsid w:val="00963586"/>
    <w:rsid w:val="00964D9B"/>
    <w:rsid w:val="00993C1F"/>
    <w:rsid w:val="009C4DA3"/>
    <w:rsid w:val="00A0325D"/>
    <w:rsid w:val="00A11CBD"/>
    <w:rsid w:val="00A13E88"/>
    <w:rsid w:val="00A179E9"/>
    <w:rsid w:val="00A2003A"/>
    <w:rsid w:val="00A306EB"/>
    <w:rsid w:val="00AC66D6"/>
    <w:rsid w:val="00AE30FA"/>
    <w:rsid w:val="00B3355D"/>
    <w:rsid w:val="00B449E4"/>
    <w:rsid w:val="00BB3948"/>
    <w:rsid w:val="00BF279D"/>
    <w:rsid w:val="00C43E9D"/>
    <w:rsid w:val="00CA32B6"/>
    <w:rsid w:val="00CE08CF"/>
    <w:rsid w:val="00D314DB"/>
    <w:rsid w:val="00E96B08"/>
    <w:rsid w:val="00EB600E"/>
    <w:rsid w:val="00ED558F"/>
    <w:rsid w:val="00F1534C"/>
    <w:rsid w:val="00F26A90"/>
    <w:rsid w:val="00F63D5C"/>
    <w:rsid w:val="00F76239"/>
    <w:rsid w:val="00F830B6"/>
    <w:rsid w:val="00F97A78"/>
    <w:rsid w:val="00FF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494D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494D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A179E9"/>
    <w:rPr>
      <w:color w:val="0000FF" w:themeColor="hyperlink"/>
      <w:u w:val="single"/>
    </w:rPr>
  </w:style>
  <w:style w:type="paragraph" w:customStyle="1" w:styleId="Label1">
    <w:name w:val="Label 1"/>
    <w:basedOn w:val="Normal"/>
    <w:rsid w:val="0080334E"/>
    <w:pPr>
      <w:suppressAutoHyphens/>
      <w:spacing w:before="200" w:line="240" w:lineRule="auto"/>
      <w:ind w:left="600" w:firstLine="11"/>
    </w:pPr>
    <w:rPr>
      <w:rFonts w:ascii="Calibri" w:eastAsia="TimesNewRomanPSMT" w:hAnsi="Calibri" w:cs="TimesNewRomanPSMT"/>
      <w:color w:val="D8403A"/>
      <w:sz w:val="40"/>
      <w:szCs w:val="40"/>
      <w:lang w:eastAsia="ar-SA"/>
    </w:rPr>
  </w:style>
  <w:style w:type="paragraph" w:customStyle="1" w:styleId="Code">
    <w:name w:val="Code"/>
    <w:basedOn w:val="Normal"/>
    <w:rsid w:val="0080334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spacing w:after="0" w:line="240" w:lineRule="auto"/>
    </w:pPr>
    <w:rPr>
      <w:rFonts w:ascii="Calibri" w:eastAsia="TimesNewRomanPSMT" w:hAnsi="Calibri" w:cs="TimesNewRomanPSMT"/>
      <w:color w:val="000000"/>
      <w:sz w:val="20"/>
      <w:szCs w:val="20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Servlet_Jsp\Afcepf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30</TotalTime>
  <Pages>3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5</cp:revision>
  <dcterms:created xsi:type="dcterms:W3CDTF">2012-02-15T13:25:00Z</dcterms:created>
  <dcterms:modified xsi:type="dcterms:W3CDTF">2012-11-30T09:48:00Z</dcterms:modified>
</cp:coreProperties>
</file>