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C2" w:rsidRPr="001664C2" w:rsidRDefault="00ED558F" w:rsidP="001664C2">
      <w:pPr>
        <w:rPr>
          <w:rFonts w:eastAsiaTheme="majorEastAsia" w:cstheme="majorBidi"/>
          <w:bCs/>
          <w:color w:val="C0504D" w:themeColor="accent2"/>
          <w:sz w:val="40"/>
          <w:szCs w:val="28"/>
        </w:rPr>
      </w:pPr>
      <w:r>
        <w:rPr>
          <w:rFonts w:eastAsiaTheme="majorEastAsia" w:cstheme="majorBidi"/>
          <w:bCs/>
          <w:color w:val="C0504D" w:themeColor="accent2"/>
          <w:sz w:val="40"/>
          <w:szCs w:val="28"/>
        </w:rPr>
        <w:t>Gestions</w:t>
      </w:r>
      <w:r w:rsidR="002E3287">
        <w:rPr>
          <w:rFonts w:eastAsiaTheme="majorEastAsia" w:cstheme="majorBidi"/>
          <w:bCs/>
          <w:color w:val="C0504D" w:themeColor="accent2"/>
          <w:sz w:val="40"/>
          <w:szCs w:val="28"/>
        </w:rPr>
        <w:t xml:space="preserve"> de session (</w:t>
      </w:r>
      <w:r w:rsidR="000C53D6">
        <w:rPr>
          <w:rFonts w:eastAsiaTheme="majorEastAsia" w:cstheme="majorBidi"/>
          <w:bCs/>
          <w:color w:val="C0504D" w:themeColor="accent2"/>
          <w:sz w:val="40"/>
          <w:szCs w:val="28"/>
        </w:rPr>
        <w:t>Cookie</w:t>
      </w:r>
      <w:r w:rsidR="002E3287">
        <w:rPr>
          <w:rFonts w:eastAsiaTheme="majorEastAsia" w:cstheme="majorBidi"/>
          <w:bCs/>
          <w:color w:val="C0504D" w:themeColor="accent2"/>
          <w:sz w:val="40"/>
          <w:szCs w:val="28"/>
        </w:rPr>
        <w:t>)</w:t>
      </w:r>
    </w:p>
    <w:p w:rsidR="003877E0" w:rsidRPr="00EB600E" w:rsidRDefault="003877E0" w:rsidP="00917CAD">
      <w:pPr>
        <w:rPr>
          <w:color w:val="C0504D" w:themeColor="accent2"/>
          <w:sz w:val="32"/>
        </w:rPr>
      </w:pPr>
      <w:r w:rsidRPr="00EB600E">
        <w:rPr>
          <w:color w:val="C0504D" w:themeColor="accent2"/>
          <w:sz w:val="32"/>
        </w:rPr>
        <w:t>Enoncé</w:t>
      </w:r>
    </w:p>
    <w:p w:rsidR="00340D3C" w:rsidRDefault="007E7564" w:rsidP="00340D3C">
      <w:r>
        <w:t>Créez une page HTML (</w:t>
      </w:r>
      <w:r w:rsidRPr="007E7564">
        <w:rPr>
          <w:color w:val="1F497D" w:themeColor="text2"/>
        </w:rPr>
        <w:t>index.html</w:t>
      </w:r>
      <w:r>
        <w:t>).</w:t>
      </w:r>
    </w:p>
    <w:p w:rsidR="000C53D6" w:rsidRDefault="000C53D6" w:rsidP="00340D3C">
      <w:pPr>
        <w:rPr>
          <w:color w:val="1F497D" w:themeColor="text2"/>
        </w:rPr>
      </w:pPr>
      <w:r w:rsidRPr="007E7564">
        <w:rPr>
          <w:color w:val="1F497D" w:themeColor="text2"/>
        </w:rPr>
        <w:t>index.html</w:t>
      </w:r>
    </w:p>
    <w:p w:rsidR="000C53D6" w:rsidRDefault="000C53D6" w:rsidP="000C53D6">
      <w:pPr>
        <w:pStyle w:val="Paragraphedeliste"/>
        <w:numPr>
          <w:ilvl w:val="0"/>
          <w:numId w:val="16"/>
        </w:numPr>
      </w:pPr>
      <w:r>
        <w:t xml:space="preserve">Envoie les données à la servlet </w:t>
      </w:r>
      <w:r w:rsidRPr="000C53D6">
        <w:rPr>
          <w:color w:val="1F497D" w:themeColor="text2"/>
          <w:shd w:val="clear" w:color="auto" w:fill="FFFFFF" w:themeFill="background1"/>
        </w:rPr>
        <w:t>SettingCookie</w:t>
      </w:r>
    </w:p>
    <w:p w:rsidR="007E7564" w:rsidRDefault="007E7564" w:rsidP="00340D3C">
      <w:r>
        <w:t xml:space="preserve">Créez un formulaire </w:t>
      </w:r>
      <w:r w:rsidR="002E3287">
        <w:t>un seul champ nom.</w:t>
      </w:r>
    </w:p>
    <w:p w:rsidR="007E7564" w:rsidRDefault="007E7564" w:rsidP="007E7564">
      <w:r>
        <w:t xml:space="preserve">Créez </w:t>
      </w:r>
      <w:r w:rsidR="002E3287">
        <w:t>deux</w:t>
      </w:r>
      <w:r>
        <w:t xml:space="preserve"> servlet</w:t>
      </w:r>
      <w:r w:rsidR="002E3287">
        <w:t>s</w:t>
      </w:r>
      <w:r>
        <w:t xml:space="preserve"> </w:t>
      </w:r>
      <w:r w:rsidRPr="007E7564">
        <w:t>(</w:t>
      </w:r>
      <w:r w:rsidR="000C53D6" w:rsidRPr="000C53D6">
        <w:rPr>
          <w:color w:val="1F497D" w:themeColor="text2"/>
          <w:shd w:val="clear" w:color="auto" w:fill="FFFFFF" w:themeFill="background1"/>
        </w:rPr>
        <w:t>SettingCookie</w:t>
      </w:r>
      <w:r w:rsidRPr="007E7564">
        <w:rPr>
          <w:color w:val="1F497D" w:themeColor="text2"/>
          <w:shd w:val="clear" w:color="auto" w:fill="FFFFFF" w:themeFill="background1"/>
        </w:rPr>
        <w:t>.java</w:t>
      </w:r>
      <w:r w:rsidRPr="007E7564">
        <w:t>)</w:t>
      </w:r>
      <w:r>
        <w:t xml:space="preserve"> </w:t>
      </w:r>
      <w:r w:rsidR="002E3287">
        <w:t xml:space="preserve">et </w:t>
      </w:r>
      <w:r w:rsidR="002E3287" w:rsidRPr="007E7564">
        <w:t>(</w:t>
      </w:r>
      <w:r w:rsidR="000C53D6" w:rsidRPr="000C53D6">
        <w:rPr>
          <w:color w:val="1F497D" w:themeColor="text2"/>
          <w:shd w:val="clear" w:color="auto" w:fill="FFFFFF" w:themeFill="background1"/>
        </w:rPr>
        <w:t>RetrieveCookie</w:t>
      </w:r>
      <w:r w:rsidR="002E3287" w:rsidRPr="007E7564">
        <w:rPr>
          <w:color w:val="1F497D" w:themeColor="text2"/>
          <w:shd w:val="clear" w:color="auto" w:fill="FFFFFF" w:themeFill="background1"/>
        </w:rPr>
        <w:t>.java</w:t>
      </w:r>
      <w:r w:rsidR="002E3287" w:rsidRPr="007E7564">
        <w:t>)</w:t>
      </w:r>
      <w:r w:rsidR="002E3287">
        <w:t>.</w:t>
      </w:r>
    </w:p>
    <w:p w:rsidR="002E3287" w:rsidRDefault="000C53D6" w:rsidP="007E7564">
      <w:pPr>
        <w:rPr>
          <w:color w:val="1F497D" w:themeColor="text2"/>
          <w:shd w:val="clear" w:color="auto" w:fill="FFFFFF" w:themeFill="background1"/>
        </w:rPr>
      </w:pPr>
      <w:r w:rsidRPr="000C53D6">
        <w:rPr>
          <w:color w:val="1F497D" w:themeColor="text2"/>
          <w:shd w:val="clear" w:color="auto" w:fill="FFFFFF" w:themeFill="background1"/>
        </w:rPr>
        <w:t>SettingCookie</w:t>
      </w:r>
      <w:r w:rsidR="002E3287" w:rsidRPr="007E7564">
        <w:rPr>
          <w:color w:val="1F497D" w:themeColor="text2"/>
          <w:shd w:val="clear" w:color="auto" w:fill="FFFFFF" w:themeFill="background1"/>
        </w:rPr>
        <w:t>.java</w:t>
      </w:r>
    </w:p>
    <w:p w:rsidR="002E3287" w:rsidRDefault="002E3287" w:rsidP="002E3287">
      <w:pPr>
        <w:pStyle w:val="Paragraphedeliste"/>
        <w:numPr>
          <w:ilvl w:val="0"/>
          <w:numId w:val="14"/>
        </w:numPr>
      </w:pPr>
      <w:r>
        <w:t>Récupère la valeur de nom.</w:t>
      </w:r>
    </w:p>
    <w:p w:rsidR="002E3287" w:rsidRDefault="000C53D6" w:rsidP="002E3287">
      <w:pPr>
        <w:pStyle w:val="Paragraphedeliste"/>
        <w:numPr>
          <w:ilvl w:val="0"/>
          <w:numId w:val="14"/>
        </w:numPr>
      </w:pPr>
      <w:r>
        <w:t xml:space="preserve">Crée un cookie avec </w:t>
      </w:r>
      <w:r w:rsidRPr="000C53D6">
        <w:rPr>
          <w:color w:val="1F497D" w:themeColor="text2"/>
        </w:rPr>
        <w:t>user</w:t>
      </w:r>
      <w:r>
        <w:t xml:space="preserve"> comme nom et la valeur du paramétre comme </w:t>
      </w:r>
      <w:r w:rsidRPr="000C53D6">
        <w:rPr>
          <w:color w:val="1F497D" w:themeColor="text2"/>
        </w:rPr>
        <w:t>valeur</w:t>
      </w:r>
      <w:r>
        <w:t xml:space="preserve"> </w:t>
      </w:r>
    </w:p>
    <w:p w:rsidR="002E3287" w:rsidRDefault="000C53D6" w:rsidP="002E3287">
      <w:pPr>
        <w:pStyle w:val="Paragraphedeliste"/>
        <w:numPr>
          <w:ilvl w:val="0"/>
          <w:numId w:val="14"/>
        </w:numPr>
      </w:pPr>
      <w:r>
        <w:t>Ajoute le cookie à la reponse</w:t>
      </w:r>
    </w:p>
    <w:p w:rsidR="000C53D6" w:rsidRPr="002E3287" w:rsidRDefault="000C53D6" w:rsidP="002E3287">
      <w:pPr>
        <w:pStyle w:val="Paragraphedeliste"/>
        <w:numPr>
          <w:ilvl w:val="0"/>
          <w:numId w:val="14"/>
        </w:numPr>
      </w:pPr>
      <w:r>
        <w:t xml:space="preserve">Affiche un lien vers la servlet </w:t>
      </w:r>
      <w:r w:rsidRPr="000C53D6">
        <w:rPr>
          <w:color w:val="1F497D" w:themeColor="text2"/>
          <w:shd w:val="clear" w:color="auto" w:fill="FFFFFF" w:themeFill="background1"/>
        </w:rPr>
        <w:t>RetrieveCookie</w:t>
      </w:r>
    </w:p>
    <w:p w:rsidR="002E3287" w:rsidRDefault="000C53D6" w:rsidP="002E3287">
      <w:pPr>
        <w:rPr>
          <w:color w:val="1F497D" w:themeColor="text2"/>
          <w:shd w:val="clear" w:color="auto" w:fill="FFFFFF" w:themeFill="background1"/>
        </w:rPr>
      </w:pPr>
      <w:r w:rsidRPr="000C53D6">
        <w:rPr>
          <w:color w:val="1F497D" w:themeColor="text2"/>
          <w:shd w:val="clear" w:color="auto" w:fill="FFFFFF" w:themeFill="background1"/>
        </w:rPr>
        <w:t>RetrieveCookie</w:t>
      </w:r>
      <w:r w:rsidR="002E3287">
        <w:rPr>
          <w:color w:val="1F497D" w:themeColor="text2"/>
          <w:shd w:val="clear" w:color="auto" w:fill="FFFFFF" w:themeFill="background1"/>
        </w:rPr>
        <w:t>.java</w:t>
      </w:r>
    </w:p>
    <w:p w:rsidR="002E3287" w:rsidRDefault="002E3287" w:rsidP="002E3287">
      <w:pPr>
        <w:pStyle w:val="Paragraphedeliste"/>
        <w:numPr>
          <w:ilvl w:val="0"/>
          <w:numId w:val="15"/>
        </w:numPr>
      </w:pPr>
      <w:r>
        <w:t xml:space="preserve">Récupère  </w:t>
      </w:r>
      <w:r w:rsidR="008D4678">
        <w:t>le cookie et l’affiche</w:t>
      </w:r>
    </w:p>
    <w:p w:rsidR="0036305A" w:rsidRDefault="00993C1F" w:rsidP="00E96B08">
      <w:pPr>
        <w:pStyle w:val="Titre2"/>
        <w:rPr>
          <w:rStyle w:val="hps"/>
        </w:rPr>
      </w:pPr>
      <w:r>
        <w:rPr>
          <w:rStyle w:val="hps"/>
        </w:rPr>
        <w:t>Solution</w:t>
      </w:r>
    </w:p>
    <w:p w:rsidR="001664C2" w:rsidRDefault="00F97A78" w:rsidP="002701DE">
      <w:pPr>
        <w:ind w:firstLine="708"/>
      </w:pPr>
      <w:r>
        <w:t>Créer un nouveau</w:t>
      </w:r>
      <w:r w:rsidR="00A179E9">
        <w:t xml:space="preserve"> projet</w:t>
      </w:r>
      <w:r w:rsidR="001664C2" w:rsidRPr="002701DE">
        <w:t xml:space="preserve"> </w:t>
      </w:r>
      <w:r>
        <w:t>web</w:t>
      </w:r>
    </w:p>
    <w:p w:rsidR="008D4678" w:rsidRDefault="008D4678" w:rsidP="008D4678">
      <w:pPr>
        <w:pStyle w:val="Paragraphedeliste"/>
        <w:numPr>
          <w:ilvl w:val="0"/>
          <w:numId w:val="10"/>
        </w:numPr>
        <w:rPr>
          <w:b w:val="0"/>
        </w:rPr>
      </w:pPr>
      <w:r w:rsidRPr="00BD4D61">
        <w:rPr>
          <w:b w:val="0"/>
        </w:rPr>
        <w:t>Index.html</w:t>
      </w:r>
      <w:r>
        <w:rPr>
          <w:b w:val="0"/>
        </w:rPr>
        <w:t xml:space="preserve"> (attention au code en </w:t>
      </w:r>
      <w:r w:rsidRPr="00BD4D61">
        <w:rPr>
          <w:b w:val="0"/>
          <w:color w:val="FF0000"/>
        </w:rPr>
        <w:t>rouge</w:t>
      </w:r>
      <w:r>
        <w:rPr>
          <w:b w:val="0"/>
        </w:rPr>
        <w:t>)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34D3">
        <w:rPr>
          <w:rFonts w:ascii="Consolas" w:hAnsi="Consolas" w:cs="Consolas"/>
          <w:color w:val="008080"/>
          <w:sz w:val="20"/>
          <w:szCs w:val="20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</w:rPr>
        <w:t>html</w:t>
      </w:r>
      <w:r w:rsidRPr="00B934D3">
        <w:rPr>
          <w:rFonts w:ascii="Consolas" w:hAnsi="Consolas" w:cs="Consolas"/>
          <w:color w:val="008080"/>
          <w:sz w:val="20"/>
          <w:szCs w:val="20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34D3">
        <w:rPr>
          <w:rFonts w:ascii="Consolas" w:hAnsi="Consolas" w:cs="Consolas"/>
          <w:color w:val="008080"/>
          <w:sz w:val="20"/>
          <w:szCs w:val="20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</w:rPr>
        <w:t>head</w:t>
      </w:r>
      <w:r w:rsidRPr="00B934D3">
        <w:rPr>
          <w:rFonts w:ascii="Consolas" w:hAnsi="Consolas" w:cs="Consolas"/>
          <w:color w:val="008080"/>
          <w:sz w:val="20"/>
          <w:szCs w:val="20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Insert title here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CENTER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Hidden (session)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B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 w:rsidRPr="00B934D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34D3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934D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"login"</w:t>
      </w:r>
      <w:r w:rsidRPr="00B934D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34D3">
        <w:rPr>
          <w:rFonts w:ascii="Consolas" w:hAnsi="Consolas" w:cs="Consolas"/>
          <w:color w:val="7F007F"/>
          <w:sz w:val="20"/>
          <w:szCs w:val="20"/>
          <w:lang w:val="en-US"/>
        </w:rPr>
        <w:t>METHOD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934D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"GET"</w:t>
      </w:r>
      <w:r w:rsidRPr="00B934D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34D3"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934D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B934D3">
        <w:rPr>
          <w:rFonts w:ascii="Consolas" w:hAnsi="Consolas" w:cs="Consolas"/>
          <w:b w:val="0"/>
          <w:i/>
          <w:iCs/>
          <w:color w:val="FF0000"/>
          <w:sz w:val="20"/>
          <w:szCs w:val="20"/>
          <w:lang w:val="en-US"/>
        </w:rPr>
        <w:t>setCookie</w:t>
      </w:r>
      <w:r w:rsidRPr="00B934D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First Name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B934D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34D3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934D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text</w:t>
      </w:r>
      <w:r w:rsidRPr="00B934D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34D3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934D3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"nom"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D4678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 w:val="0"/>
          <w:color w:val="1F497D" w:themeColor="text2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4678">
        <w:rPr>
          <w:rFonts w:ascii="Consolas" w:hAnsi="Consolas" w:cs="Consolas"/>
          <w:b w:val="0"/>
          <w:color w:val="1F497D" w:themeColor="text2"/>
          <w:sz w:val="20"/>
          <w:szCs w:val="20"/>
          <w:lang w:val="en-US"/>
        </w:rPr>
        <w:t>&lt;INPUT TYPE=</w:t>
      </w:r>
      <w:r w:rsidRPr="008D4678">
        <w:rPr>
          <w:rFonts w:ascii="Consolas" w:hAnsi="Consolas" w:cs="Consolas"/>
          <w:b w:val="0"/>
          <w:i/>
          <w:iCs/>
          <w:color w:val="1F497D" w:themeColor="text2"/>
          <w:sz w:val="20"/>
          <w:szCs w:val="20"/>
          <w:lang w:val="en-US"/>
        </w:rPr>
        <w:t>"submit"</w:t>
      </w:r>
      <w:r w:rsidRPr="008D4678">
        <w:rPr>
          <w:rFonts w:ascii="Consolas" w:hAnsi="Consolas" w:cs="Consolas"/>
          <w:b w:val="0"/>
          <w:color w:val="1F497D" w:themeColor="text2"/>
          <w:sz w:val="20"/>
          <w:szCs w:val="20"/>
          <w:lang w:val="en-US"/>
        </w:rPr>
        <w:t xml:space="preserve"> VALUE=</w:t>
      </w:r>
      <w:r w:rsidRPr="008D4678">
        <w:rPr>
          <w:rFonts w:ascii="Consolas" w:hAnsi="Consolas" w:cs="Consolas"/>
          <w:b w:val="0"/>
          <w:i/>
          <w:iCs/>
          <w:color w:val="1F497D" w:themeColor="text2"/>
          <w:sz w:val="20"/>
          <w:szCs w:val="20"/>
          <w:lang w:val="en-US"/>
        </w:rPr>
        <w:t>"Submit"</w:t>
      </w:r>
      <w:r w:rsidRPr="008D4678">
        <w:rPr>
          <w:rFonts w:ascii="Consolas" w:hAnsi="Consolas" w:cs="Consolas"/>
          <w:b w:val="0"/>
          <w:color w:val="1F497D" w:themeColor="text2"/>
          <w:sz w:val="20"/>
          <w:szCs w:val="20"/>
          <w:lang w:val="en-US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8080"/>
          <w:sz w:val="20"/>
          <w:szCs w:val="20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</w:rPr>
        <w:t>FORM</w:t>
      </w:r>
      <w:r w:rsidRPr="00B934D3">
        <w:rPr>
          <w:rFonts w:ascii="Consolas" w:hAnsi="Consolas" w:cs="Consolas"/>
          <w:color w:val="008080"/>
          <w:sz w:val="20"/>
          <w:szCs w:val="20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34D3">
        <w:rPr>
          <w:rFonts w:ascii="Consolas" w:hAnsi="Consolas" w:cs="Consolas"/>
          <w:color w:val="000000"/>
          <w:sz w:val="20"/>
          <w:szCs w:val="20"/>
        </w:rPr>
        <w:tab/>
      </w:r>
      <w:r w:rsidRPr="00B934D3">
        <w:rPr>
          <w:rFonts w:ascii="Consolas" w:hAnsi="Consolas" w:cs="Consolas"/>
          <w:color w:val="008080"/>
          <w:sz w:val="20"/>
          <w:szCs w:val="20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</w:rPr>
        <w:t>CENTER</w:t>
      </w:r>
      <w:r w:rsidRPr="00B934D3">
        <w:rPr>
          <w:rFonts w:ascii="Consolas" w:hAnsi="Consolas" w:cs="Consolas"/>
          <w:color w:val="008080"/>
          <w:sz w:val="20"/>
          <w:szCs w:val="20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34D3">
        <w:rPr>
          <w:rFonts w:ascii="Consolas" w:hAnsi="Consolas" w:cs="Consolas"/>
          <w:color w:val="008080"/>
          <w:sz w:val="20"/>
          <w:szCs w:val="20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</w:rPr>
        <w:t>body</w:t>
      </w:r>
      <w:r w:rsidRPr="00B934D3">
        <w:rPr>
          <w:rFonts w:ascii="Consolas" w:hAnsi="Consolas" w:cs="Consolas"/>
          <w:color w:val="008080"/>
          <w:sz w:val="20"/>
          <w:szCs w:val="20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 w:val="0"/>
        </w:rPr>
      </w:pPr>
      <w:r w:rsidRPr="00B934D3">
        <w:rPr>
          <w:rFonts w:ascii="Consolas" w:hAnsi="Consolas" w:cs="Consolas"/>
          <w:color w:val="008080"/>
          <w:sz w:val="20"/>
          <w:szCs w:val="20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</w:rPr>
        <w:t>html</w:t>
      </w:r>
      <w:r w:rsidRPr="00B934D3">
        <w:rPr>
          <w:rFonts w:ascii="Consolas" w:hAnsi="Consolas" w:cs="Consolas"/>
          <w:color w:val="008080"/>
          <w:sz w:val="20"/>
          <w:szCs w:val="20"/>
        </w:rPr>
        <w:t>&gt;</w:t>
      </w:r>
    </w:p>
    <w:p w:rsidR="008D4678" w:rsidRPr="00BD4D61" w:rsidRDefault="008D4678" w:rsidP="008D4678">
      <w:pPr>
        <w:pStyle w:val="Paragraphedeliste"/>
        <w:rPr>
          <w:b w:val="0"/>
        </w:rPr>
      </w:pPr>
    </w:p>
    <w:p w:rsidR="008D4678" w:rsidRPr="008D4678" w:rsidRDefault="008D4678" w:rsidP="008D4678">
      <w:r w:rsidRPr="008D4678">
        <w:t xml:space="preserve">SettingCookie.java </w:t>
      </w:r>
    </w:p>
    <w:p w:rsidR="008D4678" w:rsidRPr="008D4678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678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package</w:t>
      </w:r>
      <w:r w:rsidRPr="008D467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com.formation.control;</w:t>
      </w:r>
    </w:p>
    <w:p w:rsidR="008D4678" w:rsidRPr="008D4678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4678" w:rsidRPr="008D4678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4678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...</w:t>
      </w:r>
    </w:p>
    <w:p w:rsidR="008D4678" w:rsidRPr="008D4678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public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class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SettingCookie </w:t>
      </w: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extends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HttpServlet {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protected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void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request,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HttpServletResponse response) </w:t>
      </w: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throws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  <w:t>String username = request.getParameter(</w:t>
      </w:r>
      <w:r w:rsidRPr="00B934D3">
        <w:rPr>
          <w:rFonts w:ascii="Consolas" w:hAnsi="Consolas" w:cs="Consolas"/>
          <w:color w:val="2A00FF"/>
          <w:sz w:val="20"/>
          <w:szCs w:val="20"/>
          <w:lang w:val="en-US"/>
        </w:rPr>
        <w:t>"nom"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Cookie ck = </w:t>
      </w: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new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Cookie(</w:t>
      </w:r>
      <w:r w:rsidRPr="00B934D3">
        <w:rPr>
          <w:rFonts w:ascii="Consolas" w:hAnsi="Consolas" w:cs="Consolas"/>
          <w:color w:val="2A00FF"/>
          <w:sz w:val="20"/>
          <w:szCs w:val="20"/>
          <w:lang w:val="en-US"/>
        </w:rPr>
        <w:t>"user"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, username);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response.addCookie(ck);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  <w:t>PrintWriter pw = response.getWriter();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  <w:t>pw.println(</w:t>
      </w:r>
      <w:r w:rsidRPr="00B934D3">
        <w:rPr>
          <w:rFonts w:ascii="Consolas" w:hAnsi="Consolas" w:cs="Consolas"/>
          <w:color w:val="2A00FF"/>
          <w:sz w:val="20"/>
          <w:szCs w:val="20"/>
          <w:lang w:val="en-US"/>
        </w:rPr>
        <w:t>"Cookie containing user name is stored in your browser."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pw.println(</w:t>
      </w:r>
      <w:r w:rsidRPr="008C3EE6">
        <w:rPr>
          <w:rFonts w:ascii="Consolas" w:hAnsi="Consolas" w:cs="Consolas"/>
          <w:color w:val="2A00FF"/>
          <w:sz w:val="20"/>
          <w:szCs w:val="20"/>
          <w:lang w:val="en-US"/>
        </w:rPr>
        <w:t>"&lt;br&gt;"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  <w:t>pw.println(</w:t>
      </w:r>
      <w:r w:rsidRPr="00B934D3">
        <w:rPr>
          <w:rFonts w:ascii="Consolas" w:hAnsi="Consolas" w:cs="Consolas"/>
          <w:color w:val="2A00FF"/>
          <w:sz w:val="20"/>
          <w:szCs w:val="20"/>
          <w:lang w:val="en-US"/>
        </w:rPr>
        <w:t>"&lt;a href='retCookie'&gt;continue...&lt;/a&gt;"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</w:rPr>
        <w:t>}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34D3">
        <w:rPr>
          <w:rFonts w:ascii="Consolas" w:hAnsi="Consolas" w:cs="Consolas"/>
          <w:color w:val="000000"/>
          <w:sz w:val="20"/>
          <w:szCs w:val="20"/>
        </w:rPr>
        <w:t>}</w:t>
      </w:r>
    </w:p>
    <w:p w:rsidR="008D4678" w:rsidRDefault="008D4678" w:rsidP="008D4678">
      <w:pPr>
        <w:pStyle w:val="Paragraphedeliste"/>
        <w:rPr>
          <w:b w:val="0"/>
        </w:rPr>
      </w:pPr>
    </w:p>
    <w:p w:rsidR="008D4678" w:rsidRPr="008D4678" w:rsidRDefault="008D4678" w:rsidP="008D4678">
      <w:r w:rsidRPr="008D4678">
        <w:t>RetrieveCookie.java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34D3">
        <w:rPr>
          <w:rFonts w:ascii="Consolas" w:hAnsi="Consolas" w:cs="Consolas"/>
          <w:b w:val="0"/>
          <w:bCs/>
          <w:color w:val="7F0055"/>
          <w:sz w:val="20"/>
          <w:szCs w:val="20"/>
        </w:rPr>
        <w:t>package</w:t>
      </w:r>
      <w:r w:rsidRPr="00B934D3">
        <w:rPr>
          <w:rFonts w:ascii="Consolas" w:hAnsi="Consolas" w:cs="Consolas"/>
          <w:color w:val="000000"/>
          <w:sz w:val="20"/>
          <w:szCs w:val="20"/>
        </w:rPr>
        <w:t xml:space="preserve"> com.formation.control;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...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public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class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RetrieveCookie </w:t>
      </w: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extends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34D3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HttpServlet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protected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void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doGet(HttpServletRequest request,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HttpServletResponse response) </w:t>
      </w: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throws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ServletException, IOException {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username = </w:t>
      </w: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null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  <w:t>Cookie ck[] = request.getCookies();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  <w:t>PrintWriter pw = response.getWriter();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if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(ck != </w:t>
      </w: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null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for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int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ck.</w:t>
      </w:r>
      <w:r w:rsidRPr="00B934D3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if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(ck[i].getName().equals(</w:t>
      </w:r>
      <w:r w:rsidRPr="00B934D3">
        <w:rPr>
          <w:rFonts w:ascii="Consolas" w:hAnsi="Consolas" w:cs="Consolas"/>
          <w:color w:val="2A00FF"/>
          <w:sz w:val="20"/>
          <w:szCs w:val="20"/>
          <w:lang w:val="en-US"/>
        </w:rPr>
        <w:t>"user"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3F7F5F"/>
          <w:sz w:val="20"/>
          <w:szCs w:val="20"/>
          <w:lang w:val="en-US"/>
        </w:rPr>
        <w:t xml:space="preserve">/* Retrieve </w:t>
      </w:r>
      <w:r w:rsidRPr="00B934D3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username</w:t>
      </w:r>
      <w:r w:rsidRPr="00B934D3"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the cookie. </w:t>
      </w:r>
      <w:r w:rsidRPr="008C3EE6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  <w:t>username = ck[i].getValue();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  <w:t>pw.println(</w:t>
      </w:r>
      <w:r w:rsidRPr="008C3EE6">
        <w:rPr>
          <w:rFonts w:ascii="Consolas" w:hAnsi="Consolas" w:cs="Consolas"/>
          <w:color w:val="2A00FF"/>
          <w:sz w:val="20"/>
          <w:szCs w:val="20"/>
          <w:lang w:val="en-US"/>
        </w:rPr>
        <w:t>" Hello! "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username);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C3EE6">
        <w:rPr>
          <w:rFonts w:ascii="Consolas" w:hAnsi="Consolas" w:cs="Consolas"/>
          <w:b w:val="0"/>
          <w:bCs/>
          <w:color w:val="7F0055"/>
          <w:sz w:val="20"/>
          <w:szCs w:val="20"/>
          <w:lang w:val="en-US"/>
        </w:rPr>
        <w:t>else</w:t>
      </w: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  <w:t>pw.println(</w:t>
      </w:r>
      <w:r w:rsidRPr="00B934D3">
        <w:rPr>
          <w:rFonts w:ascii="Consolas" w:hAnsi="Consolas" w:cs="Consolas"/>
          <w:color w:val="2A00FF"/>
          <w:sz w:val="20"/>
          <w:szCs w:val="20"/>
          <w:lang w:val="en-US"/>
        </w:rPr>
        <w:t>"No cookies found"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4D3">
        <w:rPr>
          <w:rFonts w:ascii="Consolas" w:hAnsi="Consolas" w:cs="Consolas"/>
          <w:color w:val="000000"/>
          <w:sz w:val="20"/>
          <w:szCs w:val="20"/>
        </w:rPr>
        <w:t>}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34D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34D3">
        <w:rPr>
          <w:rFonts w:ascii="Consolas" w:hAnsi="Consolas" w:cs="Consolas"/>
          <w:color w:val="000000"/>
          <w:sz w:val="20"/>
          <w:szCs w:val="20"/>
        </w:rPr>
        <w:t>}</w:t>
      </w:r>
    </w:p>
    <w:p w:rsidR="008D4678" w:rsidRPr="00BD4D61" w:rsidRDefault="008D4678" w:rsidP="008D4678">
      <w:pPr>
        <w:rPr>
          <w:b w:val="0"/>
        </w:rPr>
      </w:pPr>
    </w:p>
    <w:p w:rsidR="008D4678" w:rsidRPr="00BD4D61" w:rsidRDefault="008D4678" w:rsidP="008D4678">
      <w:pPr>
        <w:pStyle w:val="Paragraphedeliste"/>
        <w:numPr>
          <w:ilvl w:val="0"/>
          <w:numId w:val="10"/>
        </w:numPr>
        <w:rPr>
          <w:b w:val="0"/>
        </w:rPr>
      </w:pPr>
      <w:r>
        <w:rPr>
          <w:b w:val="0"/>
        </w:rPr>
        <w:t>w</w:t>
      </w:r>
      <w:r w:rsidRPr="00BD4D61">
        <w:rPr>
          <w:b w:val="0"/>
        </w:rPr>
        <w:t>eb.xml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34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B934D3">
        <w:rPr>
          <w:rFonts w:ascii="Consolas" w:hAnsi="Consolas" w:cs="Consolas"/>
          <w:color w:val="008080"/>
          <w:sz w:val="20"/>
          <w:szCs w:val="20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</w:rPr>
        <w:t>servlet</w:t>
      </w:r>
      <w:r w:rsidRPr="00B934D3">
        <w:rPr>
          <w:rFonts w:ascii="Consolas" w:hAnsi="Consolas" w:cs="Consolas"/>
          <w:color w:val="008080"/>
          <w:sz w:val="20"/>
          <w:szCs w:val="20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34D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934D3">
        <w:rPr>
          <w:rFonts w:ascii="Consolas" w:hAnsi="Consolas" w:cs="Consolas"/>
          <w:color w:val="008080"/>
          <w:sz w:val="20"/>
          <w:szCs w:val="20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</w:rPr>
        <w:t>description</w:t>
      </w:r>
      <w:r w:rsidRPr="00B934D3">
        <w:rPr>
          <w:rFonts w:ascii="Consolas" w:hAnsi="Consolas" w:cs="Consolas"/>
          <w:color w:val="008080"/>
          <w:sz w:val="20"/>
          <w:szCs w:val="20"/>
        </w:rPr>
        <w:t>&gt;&lt;/</w:t>
      </w:r>
      <w:r w:rsidRPr="00B934D3">
        <w:rPr>
          <w:rFonts w:ascii="Consolas" w:hAnsi="Consolas" w:cs="Consolas"/>
          <w:color w:val="3F7F7F"/>
          <w:sz w:val="20"/>
          <w:szCs w:val="20"/>
        </w:rPr>
        <w:t>description</w:t>
      </w:r>
      <w:r w:rsidRPr="00B934D3">
        <w:rPr>
          <w:rFonts w:ascii="Consolas" w:hAnsi="Consolas" w:cs="Consolas"/>
          <w:color w:val="008080"/>
          <w:sz w:val="20"/>
          <w:szCs w:val="20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SettingCookie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SettingCookie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com.formation.control.SettingCookie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SettingCookie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/setCookie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description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RetrieveCookie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RetrieveCookie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com.formation.control.RetrieveCookie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servlet-class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8C3EE6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3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C3EE6">
        <w:rPr>
          <w:rFonts w:ascii="Consolas" w:hAnsi="Consolas" w:cs="Consolas"/>
          <w:color w:val="3F7F7F"/>
          <w:sz w:val="20"/>
          <w:szCs w:val="20"/>
          <w:lang w:val="en-US"/>
        </w:rPr>
        <w:t>servlet-mapping</w:t>
      </w:r>
      <w:r w:rsidRPr="008C3EE6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RetrieveCookie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servlet-name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Pr="00B934D3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>/retCookie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 w:rsidRPr="00B934D3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D4678" w:rsidRDefault="008D4678" w:rsidP="008D4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 w:rsidRPr="00B934D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934D3">
        <w:rPr>
          <w:rFonts w:ascii="Consolas" w:hAnsi="Consolas" w:cs="Consolas"/>
          <w:color w:val="008080"/>
          <w:sz w:val="20"/>
          <w:szCs w:val="20"/>
        </w:rPr>
        <w:t>&lt;/</w:t>
      </w:r>
      <w:r w:rsidRPr="00B934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B934D3">
        <w:rPr>
          <w:rFonts w:ascii="Consolas" w:hAnsi="Consolas" w:cs="Consolas"/>
          <w:color w:val="008080"/>
          <w:sz w:val="20"/>
          <w:szCs w:val="20"/>
        </w:rPr>
        <w:t>&gt;</w:t>
      </w:r>
    </w:p>
    <w:p w:rsidR="001D5635" w:rsidRPr="002701DE" w:rsidRDefault="001D5635" w:rsidP="008D4678">
      <w:pPr>
        <w:pStyle w:val="Paragraphedeliste"/>
      </w:pPr>
    </w:p>
    <w:sectPr w:rsidR="001D5635" w:rsidRPr="002701DE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87F"/>
    <w:multiLevelType w:val="hybridMultilevel"/>
    <w:tmpl w:val="1832BF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04BDF"/>
    <w:multiLevelType w:val="hybridMultilevel"/>
    <w:tmpl w:val="01847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5E004C"/>
    <w:multiLevelType w:val="hybridMultilevel"/>
    <w:tmpl w:val="2878F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64EC7"/>
    <w:multiLevelType w:val="hybridMultilevel"/>
    <w:tmpl w:val="CA62A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E7076"/>
    <w:multiLevelType w:val="hybridMultilevel"/>
    <w:tmpl w:val="0352A5D8"/>
    <w:lvl w:ilvl="0" w:tplc="D6109C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A61E9"/>
    <w:multiLevelType w:val="hybridMultilevel"/>
    <w:tmpl w:val="D86C4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56C9F"/>
    <w:multiLevelType w:val="hybridMultilevel"/>
    <w:tmpl w:val="BCCEA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3632E4"/>
    <w:multiLevelType w:val="hybridMultilevel"/>
    <w:tmpl w:val="FD1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03233"/>
    <w:multiLevelType w:val="hybridMultilevel"/>
    <w:tmpl w:val="F8D00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15"/>
  </w:num>
  <w:num w:numId="10">
    <w:abstractNumId w:val="14"/>
  </w:num>
  <w:num w:numId="11">
    <w:abstractNumId w:val="8"/>
  </w:num>
  <w:num w:numId="12">
    <w:abstractNumId w:val="9"/>
  </w:num>
  <w:num w:numId="13">
    <w:abstractNumId w:val="11"/>
  </w:num>
  <w:num w:numId="14">
    <w:abstractNumId w:val="7"/>
  </w:num>
  <w:num w:numId="15">
    <w:abstractNumId w:val="1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defaultTabStop w:val="708"/>
  <w:hyphenationZone w:val="425"/>
  <w:characterSpacingControl w:val="doNotCompress"/>
  <w:compat>
    <w:useFELayout/>
  </w:compat>
  <w:rsids>
    <w:rsidRoot w:val="001267E3"/>
    <w:rsid w:val="00012CC9"/>
    <w:rsid w:val="00034125"/>
    <w:rsid w:val="000C53D6"/>
    <w:rsid w:val="00107C55"/>
    <w:rsid w:val="001267E3"/>
    <w:rsid w:val="00142596"/>
    <w:rsid w:val="0015551F"/>
    <w:rsid w:val="001664C2"/>
    <w:rsid w:val="001B40EA"/>
    <w:rsid w:val="001C4930"/>
    <w:rsid w:val="001D5635"/>
    <w:rsid w:val="00206A02"/>
    <w:rsid w:val="002701DE"/>
    <w:rsid w:val="002B01DA"/>
    <w:rsid w:val="002E3287"/>
    <w:rsid w:val="00340D3C"/>
    <w:rsid w:val="0036305A"/>
    <w:rsid w:val="003877E0"/>
    <w:rsid w:val="0039737E"/>
    <w:rsid w:val="00442DAC"/>
    <w:rsid w:val="004951E6"/>
    <w:rsid w:val="004B66FA"/>
    <w:rsid w:val="00564A26"/>
    <w:rsid w:val="005A494D"/>
    <w:rsid w:val="00666F16"/>
    <w:rsid w:val="006B60A3"/>
    <w:rsid w:val="00731789"/>
    <w:rsid w:val="007C638A"/>
    <w:rsid w:val="007E7564"/>
    <w:rsid w:val="007F6999"/>
    <w:rsid w:val="00870DC6"/>
    <w:rsid w:val="008D4678"/>
    <w:rsid w:val="00917CAD"/>
    <w:rsid w:val="00963586"/>
    <w:rsid w:val="00993C1F"/>
    <w:rsid w:val="009C4DA3"/>
    <w:rsid w:val="00A179E9"/>
    <w:rsid w:val="00A306EB"/>
    <w:rsid w:val="00AC66D6"/>
    <w:rsid w:val="00AE30FA"/>
    <w:rsid w:val="00B449E4"/>
    <w:rsid w:val="00BB3948"/>
    <w:rsid w:val="00CA32B6"/>
    <w:rsid w:val="00D314DB"/>
    <w:rsid w:val="00E96B08"/>
    <w:rsid w:val="00EB600E"/>
    <w:rsid w:val="00ED558F"/>
    <w:rsid w:val="00F26A90"/>
    <w:rsid w:val="00F63D5C"/>
    <w:rsid w:val="00F830B6"/>
    <w:rsid w:val="00F9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494D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494D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A179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Servlet_Jsp\Afcepf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11</TotalTime>
  <Pages>3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4</cp:revision>
  <dcterms:created xsi:type="dcterms:W3CDTF">2012-02-15T09:50:00Z</dcterms:created>
  <dcterms:modified xsi:type="dcterms:W3CDTF">2012-02-15T10:05:00Z</dcterms:modified>
</cp:coreProperties>
</file>