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64C2" w:rsidRPr="001664C2" w:rsidRDefault="0072394B" w:rsidP="0072394B">
      <w:pPr>
        <w:jc w:val="center"/>
        <w:rPr>
          <w:rFonts w:eastAsiaTheme="majorEastAsia" w:cstheme="majorBidi"/>
          <w:bCs/>
          <w:color w:val="C0504D" w:themeColor="accent2"/>
          <w:sz w:val="40"/>
          <w:szCs w:val="28"/>
        </w:rPr>
      </w:pPr>
      <w:r>
        <w:rPr>
          <w:rFonts w:eastAsiaTheme="majorEastAsia" w:cstheme="majorBidi"/>
          <w:bCs/>
          <w:color w:val="C0504D" w:themeColor="accent2"/>
          <w:sz w:val="40"/>
          <w:szCs w:val="28"/>
        </w:rPr>
        <w:t>Filtre</w:t>
      </w:r>
    </w:p>
    <w:p w:rsidR="003877E0" w:rsidRPr="00EB600E" w:rsidRDefault="003877E0" w:rsidP="00917CAD">
      <w:pPr>
        <w:rPr>
          <w:color w:val="C0504D" w:themeColor="accent2"/>
          <w:sz w:val="32"/>
        </w:rPr>
      </w:pPr>
      <w:r w:rsidRPr="00EB600E">
        <w:rPr>
          <w:color w:val="C0504D" w:themeColor="accent2"/>
          <w:sz w:val="32"/>
        </w:rPr>
        <w:t>Enoncé</w:t>
      </w:r>
    </w:p>
    <w:p w:rsidR="007E7564" w:rsidRDefault="007E7564" w:rsidP="007E7564">
      <w:r>
        <w:t xml:space="preserve">Créez </w:t>
      </w:r>
      <w:r w:rsidR="0072394B">
        <w:t>un</w:t>
      </w:r>
      <w:r>
        <w:t xml:space="preserve"> servlet</w:t>
      </w:r>
      <w:r w:rsidR="002E3287">
        <w:t>s</w:t>
      </w:r>
      <w:r>
        <w:t xml:space="preserve"> </w:t>
      </w:r>
      <w:r w:rsidRPr="007E7564">
        <w:t>(</w:t>
      </w:r>
      <w:r w:rsidR="0072394B" w:rsidRPr="0072394B">
        <w:rPr>
          <w:color w:val="1F497D" w:themeColor="text2"/>
          <w:shd w:val="clear" w:color="auto" w:fill="FFFFFF" w:themeFill="background1"/>
        </w:rPr>
        <w:t>TestServlet</w:t>
      </w:r>
      <w:r w:rsidRPr="007E7564">
        <w:rPr>
          <w:color w:val="1F497D" w:themeColor="text2"/>
          <w:shd w:val="clear" w:color="auto" w:fill="FFFFFF" w:themeFill="background1"/>
        </w:rPr>
        <w:t>.java</w:t>
      </w:r>
      <w:r w:rsidRPr="007E7564">
        <w:t>)</w:t>
      </w:r>
      <w:r>
        <w:t xml:space="preserve"> </w:t>
      </w:r>
    </w:p>
    <w:p w:rsidR="002E3287" w:rsidRDefault="0072394B" w:rsidP="007E7564">
      <w:pPr>
        <w:rPr>
          <w:color w:val="1F497D" w:themeColor="text2"/>
          <w:shd w:val="clear" w:color="auto" w:fill="FFFFFF" w:themeFill="background1"/>
        </w:rPr>
      </w:pPr>
      <w:r w:rsidRPr="0072394B">
        <w:rPr>
          <w:color w:val="1F497D" w:themeColor="text2"/>
          <w:shd w:val="clear" w:color="auto" w:fill="FFFFFF" w:themeFill="background1"/>
        </w:rPr>
        <w:t>TestServlet</w:t>
      </w:r>
      <w:r w:rsidR="002E3287" w:rsidRPr="007E7564">
        <w:rPr>
          <w:color w:val="1F497D" w:themeColor="text2"/>
          <w:shd w:val="clear" w:color="auto" w:fill="FFFFFF" w:themeFill="background1"/>
        </w:rPr>
        <w:t>.java</w:t>
      </w:r>
    </w:p>
    <w:p w:rsidR="002E3287" w:rsidRDefault="0072394B" w:rsidP="002E3287">
      <w:pPr>
        <w:pStyle w:val="Paragraphedeliste"/>
        <w:numPr>
          <w:ilvl w:val="0"/>
          <w:numId w:val="14"/>
        </w:numPr>
      </w:pPr>
      <w:r>
        <w:t xml:space="preserve">Affiche </w:t>
      </w:r>
      <w:r>
        <w:rPr>
          <w:color w:val="2A00FF"/>
        </w:rPr>
        <w:t xml:space="preserve">Je suis dans TestServlet. </w:t>
      </w:r>
      <w:r>
        <w:t xml:space="preserve"> sur la page de sortie</w:t>
      </w:r>
    </w:p>
    <w:p w:rsidR="0072394B" w:rsidRDefault="0072394B" w:rsidP="002E3287">
      <w:pPr>
        <w:pStyle w:val="Paragraphedeliste"/>
        <w:numPr>
          <w:ilvl w:val="0"/>
          <w:numId w:val="14"/>
        </w:numPr>
      </w:pPr>
      <w:r>
        <w:t xml:space="preserve">Affiche </w:t>
      </w:r>
      <w:r>
        <w:rPr>
          <w:color w:val="2A00FF"/>
        </w:rPr>
        <w:t xml:space="preserve">Dans le servlet </w:t>
      </w:r>
      <w:r>
        <w:t>sur la console</w:t>
      </w:r>
    </w:p>
    <w:p w:rsidR="0072394B" w:rsidRDefault="0072394B" w:rsidP="002E3287">
      <w:pPr>
        <w:rPr>
          <w:color w:val="1F497D" w:themeColor="text2"/>
          <w:shd w:val="clear" w:color="auto" w:fill="FFFFFF" w:themeFill="background1"/>
        </w:rPr>
      </w:pPr>
    </w:p>
    <w:p w:rsidR="0072394B" w:rsidRPr="0072394B" w:rsidRDefault="0072394B" w:rsidP="0072394B">
      <w:pPr>
        <w:rPr>
          <w:color w:val="1F497D" w:themeColor="text2"/>
          <w:shd w:val="clear" w:color="auto" w:fill="FFFFFF" w:themeFill="background1"/>
        </w:rPr>
      </w:pPr>
      <w:r>
        <w:t xml:space="preserve">Créez un filtre </w:t>
      </w:r>
      <w:r w:rsidRPr="007E7564">
        <w:t>(</w:t>
      </w:r>
      <w:r w:rsidRPr="0072394B">
        <w:rPr>
          <w:color w:val="1F497D" w:themeColor="text2"/>
          <w:shd w:val="clear" w:color="auto" w:fill="FFFFFF" w:themeFill="background1"/>
        </w:rPr>
        <w:t>MyFilter.java </w:t>
      </w:r>
      <w:r w:rsidRPr="007E7564">
        <w:t>)</w:t>
      </w:r>
      <w:r>
        <w:t xml:space="preserve"> </w:t>
      </w:r>
    </w:p>
    <w:p w:rsidR="002E3287" w:rsidRDefault="0072394B" w:rsidP="002E3287">
      <w:pPr>
        <w:rPr>
          <w:color w:val="1F497D" w:themeColor="text2"/>
          <w:shd w:val="clear" w:color="auto" w:fill="FFFFFF" w:themeFill="background1"/>
        </w:rPr>
      </w:pPr>
      <w:r w:rsidRPr="0072394B">
        <w:rPr>
          <w:color w:val="1F497D" w:themeColor="text2"/>
          <w:shd w:val="clear" w:color="auto" w:fill="FFFFFF" w:themeFill="background1"/>
        </w:rPr>
        <w:t>MyFilter</w:t>
      </w:r>
      <w:r w:rsidR="002E3287">
        <w:rPr>
          <w:color w:val="1F497D" w:themeColor="text2"/>
          <w:shd w:val="clear" w:color="auto" w:fill="FFFFFF" w:themeFill="background1"/>
        </w:rPr>
        <w:t>.java</w:t>
      </w:r>
    </w:p>
    <w:p w:rsidR="002E3287" w:rsidRPr="0072394B" w:rsidRDefault="0072394B" w:rsidP="002E3287">
      <w:pPr>
        <w:pStyle w:val="Paragraphedeliste"/>
        <w:numPr>
          <w:ilvl w:val="0"/>
          <w:numId w:val="15"/>
        </w:numPr>
      </w:pPr>
      <w:r>
        <w:t xml:space="preserve">Pré-traitement : Affiche </w:t>
      </w:r>
      <w:r>
        <w:rPr>
          <w:color w:val="2A00FF"/>
        </w:rPr>
        <w:t>Avant requete.....</w:t>
      </w:r>
    </w:p>
    <w:p w:rsidR="0072394B" w:rsidRDefault="0072394B" w:rsidP="002E3287">
      <w:pPr>
        <w:pStyle w:val="Paragraphedeliste"/>
        <w:numPr>
          <w:ilvl w:val="0"/>
          <w:numId w:val="15"/>
        </w:numPr>
      </w:pPr>
      <w:r>
        <w:t xml:space="preserve">Post-traitement : Affiche </w:t>
      </w:r>
      <w:r w:rsidRPr="006875D8">
        <w:rPr>
          <w:color w:val="2A00FF"/>
        </w:rPr>
        <w:t>Apres requete.....</w:t>
      </w:r>
    </w:p>
    <w:p w:rsidR="0036305A" w:rsidRDefault="00993C1F" w:rsidP="00E96B08">
      <w:pPr>
        <w:pStyle w:val="Titre2"/>
        <w:rPr>
          <w:rStyle w:val="hps"/>
        </w:rPr>
      </w:pPr>
      <w:r>
        <w:rPr>
          <w:rStyle w:val="hps"/>
        </w:rPr>
        <w:t>Solution</w:t>
      </w:r>
    </w:p>
    <w:p w:rsidR="001664C2" w:rsidRDefault="00F97A78" w:rsidP="002701DE">
      <w:pPr>
        <w:ind w:firstLine="708"/>
      </w:pPr>
      <w:r>
        <w:t>Créer un nouveau</w:t>
      </w:r>
      <w:r w:rsidR="00A179E9">
        <w:t xml:space="preserve"> projet</w:t>
      </w:r>
      <w:r w:rsidR="001664C2" w:rsidRPr="002701DE">
        <w:t xml:space="preserve"> </w:t>
      </w:r>
      <w:r>
        <w:t>web</w:t>
      </w:r>
    </w:p>
    <w:p w:rsidR="003D333B" w:rsidRDefault="003D333B" w:rsidP="003D333B">
      <w:pPr>
        <w:pStyle w:val="Label1"/>
        <w:numPr>
          <w:ilvl w:val="0"/>
          <w:numId w:val="18"/>
        </w:numPr>
        <w:rPr>
          <w:color w:val="333399"/>
          <w:sz w:val="24"/>
          <w:szCs w:val="24"/>
        </w:rPr>
      </w:pPr>
      <w:r>
        <w:rPr>
          <w:color w:val="333399"/>
          <w:sz w:val="24"/>
          <w:szCs w:val="24"/>
        </w:rPr>
        <w:t>Test</w:t>
      </w:r>
      <w:r w:rsidRPr="0074725F">
        <w:rPr>
          <w:color w:val="333399"/>
          <w:sz w:val="24"/>
          <w:szCs w:val="24"/>
        </w:rPr>
        <w:t>Servlet.java</w:t>
      </w:r>
    </w:p>
    <w:p w:rsidR="003D333B" w:rsidRDefault="003D333B" w:rsidP="003D333B">
      <w:pPr>
        <w:pStyle w:val="Code"/>
        <w:rPr>
          <w:color w:val="auto"/>
          <w:lang w:eastAsia="fr-FR"/>
        </w:rPr>
      </w:pPr>
      <w:r>
        <w:rPr>
          <w:lang w:eastAsia="fr-FR"/>
        </w:rPr>
        <w:t>package com;</w:t>
      </w:r>
    </w:p>
    <w:p w:rsidR="003D333B" w:rsidRDefault="003D333B" w:rsidP="003D333B">
      <w:pPr>
        <w:pStyle w:val="Code"/>
        <w:rPr>
          <w:color w:val="auto"/>
          <w:lang w:eastAsia="fr-FR"/>
        </w:rPr>
      </w:pPr>
    </w:p>
    <w:p w:rsidR="003D333B" w:rsidRDefault="003D333B" w:rsidP="003D333B">
      <w:pPr>
        <w:pStyle w:val="Code"/>
        <w:rPr>
          <w:color w:val="auto"/>
          <w:lang w:eastAsia="fr-FR"/>
        </w:rPr>
      </w:pPr>
      <w:r>
        <w:rPr>
          <w:lang w:eastAsia="fr-FR"/>
        </w:rPr>
        <w:t>import java.io.IOException;</w:t>
      </w:r>
    </w:p>
    <w:p w:rsidR="003D333B" w:rsidRDefault="003D333B" w:rsidP="003D333B">
      <w:pPr>
        <w:pStyle w:val="Code"/>
        <w:rPr>
          <w:color w:val="auto"/>
          <w:lang w:eastAsia="fr-FR"/>
        </w:rPr>
      </w:pPr>
      <w:r>
        <w:rPr>
          <w:lang w:eastAsia="fr-FR"/>
        </w:rPr>
        <w:t>import java.io.PrintWriter;</w:t>
      </w:r>
    </w:p>
    <w:p w:rsidR="003D333B" w:rsidRDefault="003D333B" w:rsidP="003D333B">
      <w:pPr>
        <w:pStyle w:val="Code"/>
        <w:rPr>
          <w:color w:val="auto"/>
          <w:lang w:eastAsia="fr-FR"/>
        </w:rPr>
      </w:pPr>
    </w:p>
    <w:p w:rsidR="003D333B" w:rsidRDefault="003D333B" w:rsidP="003D333B">
      <w:pPr>
        <w:pStyle w:val="Code"/>
        <w:rPr>
          <w:color w:val="auto"/>
          <w:lang w:eastAsia="fr-FR"/>
        </w:rPr>
      </w:pPr>
      <w:r>
        <w:rPr>
          <w:lang w:eastAsia="fr-FR"/>
        </w:rPr>
        <w:t>import javax.servlet.ServletException;</w:t>
      </w:r>
    </w:p>
    <w:p w:rsidR="003D333B" w:rsidRPr="003D333B" w:rsidRDefault="003D333B" w:rsidP="003D333B">
      <w:pPr>
        <w:pStyle w:val="Code"/>
        <w:rPr>
          <w:color w:val="auto"/>
          <w:lang w:val="fr-FR" w:eastAsia="fr-FR"/>
        </w:rPr>
      </w:pPr>
      <w:r w:rsidRPr="003D333B">
        <w:rPr>
          <w:lang w:val="fr-FR" w:eastAsia="fr-FR"/>
        </w:rPr>
        <w:t>import javax.servlet.http.HttpServlet;</w:t>
      </w:r>
    </w:p>
    <w:p w:rsidR="003D333B" w:rsidRPr="003D333B" w:rsidRDefault="003D333B" w:rsidP="003D333B">
      <w:pPr>
        <w:pStyle w:val="Code"/>
        <w:rPr>
          <w:color w:val="auto"/>
          <w:lang w:val="fr-FR" w:eastAsia="fr-FR"/>
        </w:rPr>
      </w:pPr>
      <w:r w:rsidRPr="003D333B">
        <w:rPr>
          <w:lang w:val="fr-FR" w:eastAsia="fr-FR"/>
        </w:rPr>
        <w:t>import javax.servlet.http.HttpServletRequest;</w:t>
      </w:r>
    </w:p>
    <w:p w:rsidR="003D333B" w:rsidRPr="003D333B" w:rsidRDefault="003D333B" w:rsidP="003D333B">
      <w:pPr>
        <w:pStyle w:val="Code"/>
        <w:rPr>
          <w:color w:val="auto"/>
          <w:lang w:val="fr-FR" w:eastAsia="fr-FR"/>
        </w:rPr>
      </w:pPr>
      <w:r w:rsidRPr="003D333B">
        <w:rPr>
          <w:lang w:val="fr-FR" w:eastAsia="fr-FR"/>
        </w:rPr>
        <w:t>import javax.servlet.http.HttpServletResponse;</w:t>
      </w:r>
    </w:p>
    <w:p w:rsidR="003D333B" w:rsidRPr="003D333B" w:rsidRDefault="003D333B" w:rsidP="003D333B">
      <w:pPr>
        <w:pStyle w:val="Code"/>
        <w:rPr>
          <w:color w:val="auto"/>
          <w:lang w:val="fr-FR" w:eastAsia="fr-FR"/>
        </w:rPr>
      </w:pP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 w:rsidRPr="006875D8">
        <w:rPr>
          <w:lang w:eastAsia="fr-FR"/>
        </w:rPr>
        <w:t>public class TestServlet extends HttpServlet {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>
        <w:rPr>
          <w:lang w:eastAsia="fr-FR"/>
        </w:rPr>
        <w:t>….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 w:rsidRPr="006875D8">
        <w:rPr>
          <w:lang w:eastAsia="fr-FR"/>
        </w:rPr>
        <w:tab/>
        <w:t>protected void doGet(HttpServletRequest request, HttpServletResponse response) throws ServletException, IOException {</w:t>
      </w:r>
    </w:p>
    <w:p w:rsidR="003D333B" w:rsidRPr="003D333B" w:rsidRDefault="003D333B" w:rsidP="003D333B">
      <w:pPr>
        <w:pStyle w:val="Code"/>
        <w:rPr>
          <w:color w:val="auto"/>
          <w:lang w:val="fr-FR" w:eastAsia="fr-FR"/>
        </w:rPr>
      </w:pPr>
      <w:r w:rsidRPr="006875D8">
        <w:rPr>
          <w:lang w:eastAsia="fr-FR"/>
        </w:rPr>
        <w:tab/>
      </w:r>
      <w:r w:rsidRPr="006875D8">
        <w:rPr>
          <w:lang w:eastAsia="fr-FR"/>
        </w:rPr>
        <w:tab/>
      </w:r>
      <w:r w:rsidRPr="003D333B">
        <w:rPr>
          <w:lang w:val="fr-FR" w:eastAsia="fr-FR"/>
        </w:rPr>
        <w:t>PrintWriter pw = response.getWriter();</w:t>
      </w:r>
    </w:p>
    <w:p w:rsidR="003D333B" w:rsidRPr="003D333B" w:rsidRDefault="003D333B" w:rsidP="003D333B">
      <w:pPr>
        <w:pStyle w:val="Code"/>
        <w:rPr>
          <w:color w:val="auto"/>
          <w:lang w:val="fr-FR" w:eastAsia="fr-FR"/>
        </w:rPr>
      </w:pPr>
      <w:r w:rsidRPr="003D333B">
        <w:rPr>
          <w:lang w:val="fr-FR" w:eastAsia="fr-FR"/>
        </w:rPr>
        <w:tab/>
      </w:r>
      <w:r w:rsidRPr="003D333B">
        <w:rPr>
          <w:lang w:val="fr-FR" w:eastAsia="fr-FR"/>
        </w:rPr>
        <w:tab/>
        <w:t>pw.println(</w:t>
      </w:r>
      <w:r w:rsidRPr="003D333B">
        <w:rPr>
          <w:color w:val="2A00FF"/>
          <w:lang w:val="fr-FR" w:eastAsia="fr-FR"/>
        </w:rPr>
        <w:t>"&lt;B&gt; Je suis dans TestServlet. &lt;/B&gt;&lt;BR&gt;"</w:t>
      </w:r>
      <w:r w:rsidRPr="003D333B">
        <w:rPr>
          <w:lang w:val="fr-FR" w:eastAsia="fr-FR"/>
        </w:rPr>
        <w:t>);</w:t>
      </w:r>
    </w:p>
    <w:p w:rsidR="003D333B" w:rsidRPr="003D333B" w:rsidRDefault="003D333B" w:rsidP="003D333B">
      <w:pPr>
        <w:pStyle w:val="Code"/>
        <w:rPr>
          <w:color w:val="auto"/>
          <w:lang w:val="fr-FR" w:eastAsia="fr-FR"/>
        </w:rPr>
      </w:pPr>
      <w:r w:rsidRPr="003D333B">
        <w:rPr>
          <w:lang w:val="fr-FR" w:eastAsia="fr-FR"/>
        </w:rPr>
        <w:tab/>
      </w:r>
      <w:r w:rsidRPr="003D333B">
        <w:rPr>
          <w:lang w:val="fr-FR" w:eastAsia="fr-FR"/>
        </w:rPr>
        <w:tab/>
        <w:t>System.</w:t>
      </w:r>
      <w:r w:rsidRPr="003D333B">
        <w:rPr>
          <w:i/>
          <w:iCs/>
          <w:color w:val="0000C0"/>
          <w:lang w:val="fr-FR" w:eastAsia="fr-FR"/>
        </w:rPr>
        <w:t>out</w:t>
      </w:r>
      <w:r w:rsidRPr="003D333B">
        <w:rPr>
          <w:lang w:val="fr-FR" w:eastAsia="fr-FR"/>
        </w:rPr>
        <w:t>.println(</w:t>
      </w:r>
      <w:r w:rsidRPr="003D333B">
        <w:rPr>
          <w:color w:val="2A00FF"/>
          <w:lang w:val="fr-FR" w:eastAsia="fr-FR"/>
        </w:rPr>
        <w:t>"Dans le servlet"</w:t>
      </w:r>
      <w:r w:rsidRPr="003D333B">
        <w:rPr>
          <w:lang w:val="fr-FR" w:eastAsia="fr-FR"/>
        </w:rPr>
        <w:t>);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 w:rsidRPr="003D333B">
        <w:rPr>
          <w:lang w:val="fr-FR" w:eastAsia="fr-FR"/>
        </w:rPr>
        <w:tab/>
      </w:r>
      <w:r w:rsidRPr="006875D8">
        <w:rPr>
          <w:lang w:eastAsia="fr-FR"/>
        </w:rPr>
        <w:t>}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</w:p>
    <w:p w:rsidR="003D333B" w:rsidRDefault="003D333B" w:rsidP="003D333B">
      <w:pPr>
        <w:pStyle w:val="Code"/>
        <w:rPr>
          <w:color w:val="auto"/>
          <w:lang w:eastAsia="fr-FR"/>
        </w:rPr>
      </w:pPr>
      <w:r>
        <w:rPr>
          <w:color w:val="auto"/>
          <w:lang w:eastAsia="fr-FR"/>
        </w:rPr>
        <w:t>….</w:t>
      </w:r>
    </w:p>
    <w:p w:rsidR="003D333B" w:rsidRDefault="003D333B" w:rsidP="003D333B">
      <w:pPr>
        <w:pStyle w:val="Code"/>
        <w:rPr>
          <w:color w:val="auto"/>
          <w:lang w:eastAsia="fr-FR"/>
        </w:rPr>
      </w:pPr>
    </w:p>
    <w:p w:rsidR="003D333B" w:rsidRDefault="003D333B" w:rsidP="003D333B">
      <w:pPr>
        <w:pStyle w:val="Code"/>
        <w:rPr>
          <w:color w:val="auto"/>
          <w:lang w:eastAsia="fr-FR"/>
        </w:rPr>
      </w:pPr>
      <w:r>
        <w:rPr>
          <w:lang w:eastAsia="fr-FR"/>
        </w:rPr>
        <w:t>}</w:t>
      </w:r>
    </w:p>
    <w:p w:rsidR="003D333B" w:rsidRDefault="003D333B" w:rsidP="003D333B">
      <w:pPr>
        <w:pStyle w:val="Label1"/>
        <w:ind w:left="720" w:firstLine="0"/>
        <w:rPr>
          <w:color w:val="auto"/>
          <w:sz w:val="24"/>
          <w:szCs w:val="24"/>
        </w:rPr>
      </w:pPr>
    </w:p>
    <w:p w:rsidR="003D333B" w:rsidRPr="0074725F" w:rsidRDefault="003D333B" w:rsidP="003D333B">
      <w:pPr>
        <w:pStyle w:val="Label1"/>
        <w:numPr>
          <w:ilvl w:val="0"/>
          <w:numId w:val="18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 xml:space="preserve">Crée un </w:t>
      </w:r>
      <w:r w:rsidR="0029710C">
        <w:rPr>
          <w:color w:val="auto"/>
          <w:sz w:val="24"/>
          <w:szCs w:val="24"/>
        </w:rPr>
        <w:t>filtre</w:t>
      </w:r>
      <w:r>
        <w:rPr>
          <w:color w:val="auto"/>
          <w:sz w:val="24"/>
          <w:szCs w:val="24"/>
        </w:rPr>
        <w:t xml:space="preserve"> </w:t>
      </w:r>
      <w:r>
        <w:rPr>
          <w:color w:val="333399"/>
          <w:sz w:val="24"/>
          <w:szCs w:val="24"/>
        </w:rPr>
        <w:t>MyFilter</w:t>
      </w:r>
      <w:r w:rsidRPr="0074725F">
        <w:rPr>
          <w:color w:val="333399"/>
          <w:sz w:val="24"/>
          <w:szCs w:val="24"/>
        </w:rPr>
        <w:t>.java</w:t>
      </w:r>
    </w:p>
    <w:p w:rsidR="003D333B" w:rsidRDefault="003D333B" w:rsidP="003D333B">
      <w:pPr>
        <w:pStyle w:val="Code"/>
        <w:rPr>
          <w:color w:val="auto"/>
          <w:lang w:eastAsia="fr-FR"/>
        </w:rPr>
      </w:pPr>
      <w:r>
        <w:rPr>
          <w:lang w:eastAsia="fr-FR"/>
        </w:rPr>
        <w:t>package com;</w:t>
      </w:r>
    </w:p>
    <w:p w:rsidR="003D333B" w:rsidRDefault="003D333B" w:rsidP="003D333B">
      <w:pPr>
        <w:pStyle w:val="Code"/>
        <w:rPr>
          <w:color w:val="auto"/>
          <w:lang w:eastAsia="fr-FR"/>
        </w:rPr>
      </w:pP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>
        <w:rPr>
          <w:lang w:eastAsia="fr-FR"/>
        </w:rPr>
        <w:t>....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 w:rsidRPr="006875D8">
        <w:rPr>
          <w:lang w:eastAsia="fr-FR"/>
        </w:rPr>
        <w:t>public class MyFilter implements Filter {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 w:rsidRPr="006875D8">
        <w:rPr>
          <w:lang w:eastAsia="fr-FR"/>
        </w:rPr>
        <w:t xml:space="preserve">    public MyFilter() {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 w:rsidRPr="006875D8">
        <w:rPr>
          <w:lang w:eastAsia="fr-FR"/>
        </w:rPr>
        <w:t xml:space="preserve">        </w:t>
      </w:r>
      <w:r w:rsidRPr="006875D8">
        <w:rPr>
          <w:color w:val="3F7F5F"/>
          <w:lang w:eastAsia="fr-FR"/>
        </w:rPr>
        <w:t xml:space="preserve">// </w:t>
      </w:r>
      <w:r w:rsidRPr="006875D8">
        <w:rPr>
          <w:color w:val="7F9FBF"/>
          <w:lang w:eastAsia="fr-FR"/>
        </w:rPr>
        <w:t>TODO</w:t>
      </w:r>
      <w:r w:rsidRPr="006875D8">
        <w:rPr>
          <w:color w:val="3F7F5F"/>
          <w:lang w:eastAsia="fr-FR"/>
        </w:rPr>
        <w:t xml:space="preserve"> Auto-generated constructor stub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 w:rsidRPr="006875D8">
        <w:rPr>
          <w:lang w:eastAsia="fr-FR"/>
        </w:rPr>
        <w:t xml:space="preserve">    }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 w:rsidRPr="006875D8">
        <w:rPr>
          <w:lang w:eastAsia="fr-FR"/>
        </w:rPr>
        <w:tab/>
        <w:t>public void destroy() {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 w:rsidRPr="006875D8">
        <w:rPr>
          <w:lang w:eastAsia="fr-FR"/>
        </w:rPr>
        <w:tab/>
      </w:r>
      <w:r w:rsidRPr="006875D8">
        <w:rPr>
          <w:lang w:eastAsia="fr-FR"/>
        </w:rPr>
        <w:tab/>
      </w:r>
      <w:r w:rsidRPr="006875D8">
        <w:rPr>
          <w:color w:val="3F7F5F"/>
          <w:lang w:eastAsia="fr-FR"/>
        </w:rPr>
        <w:t xml:space="preserve">// </w:t>
      </w:r>
      <w:r w:rsidRPr="006875D8">
        <w:rPr>
          <w:color w:val="7F9FBF"/>
          <w:lang w:eastAsia="fr-FR"/>
        </w:rPr>
        <w:t>TODO</w:t>
      </w:r>
      <w:r w:rsidRPr="006875D8">
        <w:rPr>
          <w:color w:val="3F7F5F"/>
          <w:lang w:eastAsia="fr-FR"/>
        </w:rPr>
        <w:t xml:space="preserve"> Auto-generated method stub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 w:rsidRPr="006875D8">
        <w:rPr>
          <w:lang w:eastAsia="fr-FR"/>
        </w:rPr>
        <w:tab/>
        <w:t>}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</w:p>
    <w:p w:rsidR="003D333B" w:rsidRDefault="003D333B" w:rsidP="003D333B">
      <w:pPr>
        <w:pStyle w:val="Code"/>
        <w:rPr>
          <w:color w:val="auto"/>
          <w:lang w:eastAsia="fr-FR"/>
        </w:rPr>
      </w:pPr>
      <w:r>
        <w:rPr>
          <w:lang w:eastAsia="fr-FR"/>
        </w:rPr>
        <w:tab/>
        <w:t>public void doFilter(ServletRequest request, ServletResponse response, FilterChain chain) throws IOException, ServletException {</w:t>
      </w:r>
    </w:p>
    <w:p w:rsidR="003D333B" w:rsidRDefault="003D333B" w:rsidP="003D333B">
      <w:pPr>
        <w:pStyle w:val="Code"/>
        <w:rPr>
          <w:color w:val="auto"/>
          <w:lang w:eastAsia="fr-FR"/>
        </w:rPr>
      </w:pPr>
      <w:r>
        <w:rPr>
          <w:lang w:eastAsia="fr-FR"/>
        </w:rPr>
        <w:t xml:space="preserve">                               System.</w:t>
      </w:r>
      <w:r>
        <w:rPr>
          <w:i/>
          <w:iCs/>
          <w:color w:val="0000C0"/>
          <w:lang w:eastAsia="fr-FR"/>
        </w:rPr>
        <w:t>out</w:t>
      </w:r>
      <w:r>
        <w:rPr>
          <w:lang w:eastAsia="fr-FR"/>
        </w:rPr>
        <w:t>.println(</w:t>
      </w:r>
      <w:r>
        <w:rPr>
          <w:color w:val="2A00FF"/>
          <w:lang w:eastAsia="fr-FR"/>
        </w:rPr>
        <w:t>"Avant requete....."</w:t>
      </w:r>
      <w:r>
        <w:rPr>
          <w:lang w:eastAsia="fr-FR"/>
        </w:rPr>
        <w:t>);</w:t>
      </w:r>
    </w:p>
    <w:p w:rsidR="003D333B" w:rsidRDefault="003D333B" w:rsidP="003D333B">
      <w:pPr>
        <w:pStyle w:val="Code"/>
        <w:rPr>
          <w:color w:val="auto"/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  <w:r>
        <w:rPr>
          <w:color w:val="3F7F5F"/>
          <w:lang w:eastAsia="fr-FR"/>
        </w:rPr>
        <w:t>// pass the request along the filter chain</w:t>
      </w:r>
    </w:p>
    <w:p w:rsidR="003D333B" w:rsidRDefault="003D333B" w:rsidP="003D333B">
      <w:pPr>
        <w:pStyle w:val="Code"/>
        <w:rPr>
          <w:color w:val="auto"/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  <w:t>chain.doFilter(request, response);</w:t>
      </w:r>
    </w:p>
    <w:p w:rsidR="003D333B" w:rsidRDefault="003D333B" w:rsidP="003D333B">
      <w:pPr>
        <w:pStyle w:val="Code"/>
        <w:rPr>
          <w:color w:val="auto"/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>
        <w:rPr>
          <w:lang w:eastAsia="fr-FR"/>
        </w:rPr>
        <w:tab/>
      </w:r>
      <w:r>
        <w:rPr>
          <w:lang w:eastAsia="fr-FR"/>
        </w:rPr>
        <w:tab/>
      </w:r>
      <w:r w:rsidRPr="006875D8">
        <w:rPr>
          <w:lang w:eastAsia="fr-FR"/>
        </w:rPr>
        <w:t>System.</w:t>
      </w:r>
      <w:r w:rsidRPr="006875D8">
        <w:rPr>
          <w:i/>
          <w:iCs/>
          <w:color w:val="0000C0"/>
          <w:lang w:eastAsia="fr-FR"/>
        </w:rPr>
        <w:t>out</w:t>
      </w:r>
      <w:r w:rsidRPr="006875D8">
        <w:rPr>
          <w:lang w:eastAsia="fr-FR"/>
        </w:rPr>
        <w:t>.println(</w:t>
      </w:r>
      <w:r w:rsidRPr="006875D8">
        <w:rPr>
          <w:color w:val="2A00FF"/>
          <w:lang w:eastAsia="fr-FR"/>
        </w:rPr>
        <w:t>"Apres requete....."</w:t>
      </w:r>
      <w:r w:rsidRPr="006875D8">
        <w:rPr>
          <w:lang w:eastAsia="fr-FR"/>
        </w:rPr>
        <w:t>);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 w:rsidRPr="006875D8">
        <w:rPr>
          <w:lang w:eastAsia="fr-FR"/>
        </w:rPr>
        <w:tab/>
        <w:t>}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 w:rsidRPr="006875D8">
        <w:rPr>
          <w:lang w:eastAsia="fr-FR"/>
        </w:rPr>
        <w:tab/>
        <w:t>public void init(FilterConfig fConfig) throws ServletException {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 w:rsidRPr="006875D8">
        <w:rPr>
          <w:lang w:eastAsia="fr-FR"/>
        </w:rPr>
        <w:tab/>
      </w:r>
      <w:r w:rsidRPr="006875D8">
        <w:rPr>
          <w:lang w:eastAsia="fr-FR"/>
        </w:rPr>
        <w:tab/>
      </w:r>
      <w:r w:rsidRPr="006875D8">
        <w:rPr>
          <w:color w:val="3F7F5F"/>
          <w:lang w:eastAsia="fr-FR"/>
        </w:rPr>
        <w:t xml:space="preserve">// </w:t>
      </w:r>
      <w:r w:rsidRPr="006875D8">
        <w:rPr>
          <w:color w:val="7F9FBF"/>
          <w:lang w:eastAsia="fr-FR"/>
        </w:rPr>
        <w:t>TODO</w:t>
      </w:r>
      <w:r w:rsidRPr="006875D8">
        <w:rPr>
          <w:color w:val="3F7F5F"/>
          <w:lang w:eastAsia="fr-FR"/>
        </w:rPr>
        <w:t xml:space="preserve"> Auto-generated method stub</w:t>
      </w:r>
    </w:p>
    <w:p w:rsidR="003D333B" w:rsidRDefault="003D333B" w:rsidP="003D333B">
      <w:pPr>
        <w:pStyle w:val="Code"/>
        <w:rPr>
          <w:color w:val="auto"/>
          <w:lang w:eastAsia="fr-FR"/>
        </w:rPr>
      </w:pPr>
      <w:r w:rsidRPr="006875D8">
        <w:rPr>
          <w:lang w:eastAsia="fr-FR"/>
        </w:rPr>
        <w:tab/>
      </w:r>
      <w:r>
        <w:rPr>
          <w:lang w:eastAsia="fr-FR"/>
        </w:rPr>
        <w:t>}</w:t>
      </w:r>
    </w:p>
    <w:p w:rsidR="003D333B" w:rsidRDefault="003D333B" w:rsidP="003D333B">
      <w:pPr>
        <w:pStyle w:val="Code"/>
        <w:rPr>
          <w:color w:val="auto"/>
          <w:lang w:eastAsia="fr-FR"/>
        </w:rPr>
      </w:pPr>
    </w:p>
    <w:p w:rsidR="003D333B" w:rsidRPr="0074725F" w:rsidRDefault="003D333B" w:rsidP="003D333B">
      <w:pPr>
        <w:pStyle w:val="Code"/>
        <w:rPr>
          <w:color w:val="auto"/>
          <w:sz w:val="24"/>
          <w:szCs w:val="24"/>
        </w:rPr>
      </w:pPr>
      <w:r>
        <w:rPr>
          <w:lang w:eastAsia="fr-FR"/>
        </w:rPr>
        <w:t>}</w:t>
      </w:r>
    </w:p>
    <w:p w:rsidR="003D333B" w:rsidRPr="006875D8" w:rsidRDefault="003D333B" w:rsidP="003D333B">
      <w:pPr>
        <w:pStyle w:val="Label1"/>
        <w:numPr>
          <w:ilvl w:val="0"/>
          <w:numId w:val="18"/>
        </w:numPr>
        <w:rPr>
          <w:color w:val="333399"/>
          <w:sz w:val="24"/>
          <w:szCs w:val="24"/>
        </w:rPr>
      </w:pPr>
      <w:r w:rsidRPr="006875D8">
        <w:rPr>
          <w:color w:val="333399"/>
          <w:sz w:val="24"/>
          <w:szCs w:val="24"/>
        </w:rPr>
        <w:t>web.xml</w:t>
      </w:r>
    </w:p>
    <w:p w:rsidR="003D333B" w:rsidRDefault="003D333B" w:rsidP="003D333B">
      <w:pPr>
        <w:pStyle w:val="Code"/>
        <w:rPr>
          <w:color w:val="auto"/>
          <w:lang w:eastAsia="fr-FR"/>
        </w:rPr>
      </w:pPr>
      <w:r>
        <w:rPr>
          <w:lang w:eastAsia="fr-FR"/>
        </w:rPr>
        <w:t xml:space="preserve">  </w:t>
      </w:r>
      <w:r>
        <w:rPr>
          <w:color w:val="008080"/>
          <w:lang w:eastAsia="fr-FR"/>
        </w:rPr>
        <w:t>&lt;</w:t>
      </w:r>
      <w:r>
        <w:rPr>
          <w:color w:val="3F7F7F"/>
          <w:lang w:eastAsia="fr-FR"/>
        </w:rPr>
        <w:t>servlet</w:t>
      </w:r>
      <w:r>
        <w:rPr>
          <w:color w:val="008080"/>
          <w:lang w:eastAsia="fr-FR"/>
        </w:rPr>
        <w:t>&gt;</w:t>
      </w:r>
    </w:p>
    <w:p w:rsidR="003D333B" w:rsidRDefault="003D333B" w:rsidP="003D333B">
      <w:pPr>
        <w:pStyle w:val="Code"/>
        <w:rPr>
          <w:color w:val="auto"/>
          <w:lang w:eastAsia="fr-FR"/>
        </w:rPr>
      </w:pPr>
      <w:r>
        <w:rPr>
          <w:lang w:eastAsia="fr-FR"/>
        </w:rPr>
        <w:t xml:space="preserve">    </w:t>
      </w:r>
      <w:r>
        <w:rPr>
          <w:color w:val="008080"/>
          <w:lang w:eastAsia="fr-FR"/>
        </w:rPr>
        <w:t>&lt;</w:t>
      </w:r>
      <w:r>
        <w:rPr>
          <w:color w:val="3F7F7F"/>
          <w:lang w:eastAsia="fr-FR"/>
        </w:rPr>
        <w:t>description</w:t>
      </w:r>
      <w:r>
        <w:rPr>
          <w:color w:val="008080"/>
          <w:lang w:eastAsia="fr-FR"/>
        </w:rPr>
        <w:t>&gt;&lt;/</w:t>
      </w:r>
      <w:r>
        <w:rPr>
          <w:color w:val="3F7F7F"/>
          <w:lang w:eastAsia="fr-FR"/>
        </w:rPr>
        <w:t>description</w:t>
      </w:r>
      <w:r>
        <w:rPr>
          <w:color w:val="008080"/>
          <w:lang w:eastAsia="fr-FR"/>
        </w:rPr>
        <w:t>&gt;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 w:rsidRPr="006875D8">
        <w:rPr>
          <w:lang w:eastAsia="fr-FR"/>
        </w:rPr>
        <w:t xml:space="preserve">    </w:t>
      </w:r>
      <w:r w:rsidRPr="006875D8">
        <w:rPr>
          <w:color w:val="008080"/>
          <w:lang w:eastAsia="fr-FR"/>
        </w:rPr>
        <w:t>&lt;</w:t>
      </w:r>
      <w:r w:rsidRPr="006875D8">
        <w:rPr>
          <w:color w:val="3F7F7F"/>
          <w:lang w:eastAsia="fr-FR"/>
        </w:rPr>
        <w:t>display-name</w:t>
      </w:r>
      <w:r w:rsidRPr="006875D8">
        <w:rPr>
          <w:color w:val="008080"/>
          <w:lang w:eastAsia="fr-FR"/>
        </w:rPr>
        <w:t>&gt;</w:t>
      </w:r>
      <w:r w:rsidRPr="006875D8">
        <w:rPr>
          <w:lang w:eastAsia="fr-FR"/>
        </w:rPr>
        <w:t>TestServlet</w:t>
      </w:r>
      <w:r w:rsidRPr="006875D8">
        <w:rPr>
          <w:color w:val="008080"/>
          <w:lang w:eastAsia="fr-FR"/>
        </w:rPr>
        <w:t>&lt;/</w:t>
      </w:r>
      <w:r w:rsidRPr="006875D8">
        <w:rPr>
          <w:color w:val="3F7F7F"/>
          <w:lang w:eastAsia="fr-FR"/>
        </w:rPr>
        <w:t>display-name</w:t>
      </w:r>
      <w:r w:rsidRPr="006875D8">
        <w:rPr>
          <w:color w:val="008080"/>
          <w:lang w:eastAsia="fr-FR"/>
        </w:rPr>
        <w:t>&gt;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 w:rsidRPr="006875D8">
        <w:rPr>
          <w:lang w:eastAsia="fr-FR"/>
        </w:rPr>
        <w:t xml:space="preserve">    </w:t>
      </w:r>
      <w:r w:rsidRPr="006875D8">
        <w:rPr>
          <w:color w:val="008080"/>
          <w:lang w:eastAsia="fr-FR"/>
        </w:rPr>
        <w:t>&lt;</w:t>
      </w:r>
      <w:r w:rsidRPr="006875D8">
        <w:rPr>
          <w:color w:val="3F7F7F"/>
          <w:lang w:eastAsia="fr-FR"/>
        </w:rPr>
        <w:t>servlet-name</w:t>
      </w:r>
      <w:r w:rsidRPr="006875D8">
        <w:rPr>
          <w:color w:val="008080"/>
          <w:lang w:eastAsia="fr-FR"/>
        </w:rPr>
        <w:t>&gt;</w:t>
      </w:r>
      <w:r w:rsidRPr="006875D8">
        <w:rPr>
          <w:lang w:eastAsia="fr-FR"/>
        </w:rPr>
        <w:t>TestServlet</w:t>
      </w:r>
      <w:r w:rsidRPr="006875D8">
        <w:rPr>
          <w:color w:val="008080"/>
          <w:lang w:eastAsia="fr-FR"/>
        </w:rPr>
        <w:t>&lt;/</w:t>
      </w:r>
      <w:r w:rsidRPr="006875D8">
        <w:rPr>
          <w:color w:val="3F7F7F"/>
          <w:lang w:eastAsia="fr-FR"/>
        </w:rPr>
        <w:t>servlet-name</w:t>
      </w:r>
      <w:r w:rsidRPr="006875D8">
        <w:rPr>
          <w:color w:val="008080"/>
          <w:lang w:eastAsia="fr-FR"/>
        </w:rPr>
        <w:t>&gt;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 w:rsidRPr="006875D8">
        <w:rPr>
          <w:lang w:eastAsia="fr-FR"/>
        </w:rPr>
        <w:t xml:space="preserve">    </w:t>
      </w:r>
      <w:r w:rsidRPr="006875D8">
        <w:rPr>
          <w:color w:val="008080"/>
          <w:lang w:eastAsia="fr-FR"/>
        </w:rPr>
        <w:t>&lt;</w:t>
      </w:r>
      <w:r w:rsidRPr="006875D8">
        <w:rPr>
          <w:color w:val="3F7F7F"/>
          <w:lang w:eastAsia="fr-FR"/>
        </w:rPr>
        <w:t>servlet-class</w:t>
      </w:r>
      <w:r w:rsidRPr="006875D8">
        <w:rPr>
          <w:color w:val="008080"/>
          <w:lang w:eastAsia="fr-FR"/>
        </w:rPr>
        <w:t>&gt;</w:t>
      </w:r>
      <w:r w:rsidRPr="006875D8">
        <w:rPr>
          <w:lang w:eastAsia="fr-FR"/>
        </w:rPr>
        <w:t>com.TestServlet</w:t>
      </w:r>
      <w:r w:rsidRPr="006875D8">
        <w:rPr>
          <w:color w:val="008080"/>
          <w:lang w:eastAsia="fr-FR"/>
        </w:rPr>
        <w:t>&lt;/</w:t>
      </w:r>
      <w:r w:rsidRPr="006875D8">
        <w:rPr>
          <w:color w:val="3F7F7F"/>
          <w:lang w:eastAsia="fr-FR"/>
        </w:rPr>
        <w:t>servlet-class</w:t>
      </w:r>
      <w:r w:rsidRPr="006875D8">
        <w:rPr>
          <w:color w:val="008080"/>
          <w:lang w:eastAsia="fr-FR"/>
        </w:rPr>
        <w:t>&gt;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 w:rsidRPr="006875D8">
        <w:rPr>
          <w:lang w:eastAsia="fr-FR"/>
        </w:rPr>
        <w:t xml:space="preserve">  </w:t>
      </w:r>
      <w:r w:rsidRPr="006875D8">
        <w:rPr>
          <w:color w:val="008080"/>
          <w:lang w:eastAsia="fr-FR"/>
        </w:rPr>
        <w:t>&lt;/</w:t>
      </w:r>
      <w:r w:rsidRPr="006875D8">
        <w:rPr>
          <w:color w:val="3F7F7F"/>
          <w:lang w:eastAsia="fr-FR"/>
        </w:rPr>
        <w:t>servlet</w:t>
      </w:r>
      <w:r w:rsidRPr="006875D8">
        <w:rPr>
          <w:color w:val="008080"/>
          <w:lang w:eastAsia="fr-FR"/>
        </w:rPr>
        <w:t>&gt;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 w:rsidRPr="006875D8">
        <w:rPr>
          <w:lang w:eastAsia="fr-FR"/>
        </w:rPr>
        <w:t xml:space="preserve">  </w:t>
      </w:r>
      <w:r w:rsidRPr="006875D8">
        <w:rPr>
          <w:color w:val="008080"/>
          <w:lang w:eastAsia="fr-FR"/>
        </w:rPr>
        <w:t>&lt;</w:t>
      </w:r>
      <w:r w:rsidRPr="006875D8">
        <w:rPr>
          <w:color w:val="3F7F7F"/>
          <w:lang w:eastAsia="fr-FR"/>
        </w:rPr>
        <w:t>servlet-mapping</w:t>
      </w:r>
      <w:r w:rsidRPr="006875D8">
        <w:rPr>
          <w:color w:val="008080"/>
          <w:lang w:eastAsia="fr-FR"/>
        </w:rPr>
        <w:t>&gt;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 w:rsidRPr="006875D8">
        <w:rPr>
          <w:lang w:eastAsia="fr-FR"/>
        </w:rPr>
        <w:t xml:space="preserve">    </w:t>
      </w:r>
      <w:r w:rsidRPr="006875D8">
        <w:rPr>
          <w:color w:val="008080"/>
          <w:lang w:eastAsia="fr-FR"/>
        </w:rPr>
        <w:t>&lt;</w:t>
      </w:r>
      <w:r w:rsidRPr="006875D8">
        <w:rPr>
          <w:color w:val="3F7F7F"/>
          <w:lang w:eastAsia="fr-FR"/>
        </w:rPr>
        <w:t>servlet-name</w:t>
      </w:r>
      <w:r w:rsidRPr="006875D8">
        <w:rPr>
          <w:color w:val="008080"/>
          <w:lang w:eastAsia="fr-FR"/>
        </w:rPr>
        <w:t>&gt;</w:t>
      </w:r>
      <w:r w:rsidRPr="006875D8">
        <w:rPr>
          <w:lang w:eastAsia="fr-FR"/>
        </w:rPr>
        <w:t>TestServlet</w:t>
      </w:r>
      <w:r w:rsidRPr="006875D8">
        <w:rPr>
          <w:color w:val="008080"/>
          <w:lang w:eastAsia="fr-FR"/>
        </w:rPr>
        <w:t>&lt;/</w:t>
      </w:r>
      <w:r w:rsidRPr="006875D8">
        <w:rPr>
          <w:color w:val="3F7F7F"/>
          <w:lang w:eastAsia="fr-FR"/>
        </w:rPr>
        <w:t>servlet-name</w:t>
      </w:r>
      <w:r w:rsidRPr="006875D8">
        <w:rPr>
          <w:color w:val="008080"/>
          <w:lang w:eastAsia="fr-FR"/>
        </w:rPr>
        <w:t>&gt;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 w:rsidRPr="006875D8">
        <w:rPr>
          <w:lang w:eastAsia="fr-FR"/>
        </w:rPr>
        <w:t xml:space="preserve">    </w:t>
      </w:r>
      <w:r w:rsidRPr="006875D8">
        <w:rPr>
          <w:color w:val="008080"/>
          <w:lang w:eastAsia="fr-FR"/>
        </w:rPr>
        <w:t>&lt;</w:t>
      </w:r>
      <w:r w:rsidRPr="006875D8">
        <w:rPr>
          <w:color w:val="3F7F7F"/>
          <w:lang w:eastAsia="fr-FR"/>
        </w:rPr>
        <w:t>url-pattern</w:t>
      </w:r>
      <w:r w:rsidRPr="006875D8">
        <w:rPr>
          <w:color w:val="008080"/>
          <w:lang w:eastAsia="fr-FR"/>
        </w:rPr>
        <w:t>&gt;</w:t>
      </w:r>
      <w:r w:rsidRPr="006875D8">
        <w:rPr>
          <w:lang w:eastAsia="fr-FR"/>
        </w:rPr>
        <w:t>/test</w:t>
      </w:r>
      <w:r w:rsidRPr="006875D8">
        <w:rPr>
          <w:color w:val="008080"/>
          <w:lang w:eastAsia="fr-FR"/>
        </w:rPr>
        <w:t>&lt;/</w:t>
      </w:r>
      <w:r w:rsidRPr="006875D8">
        <w:rPr>
          <w:color w:val="3F7F7F"/>
          <w:lang w:eastAsia="fr-FR"/>
        </w:rPr>
        <w:t>url-pattern</w:t>
      </w:r>
      <w:r w:rsidRPr="006875D8">
        <w:rPr>
          <w:color w:val="008080"/>
          <w:lang w:eastAsia="fr-FR"/>
        </w:rPr>
        <w:t>&gt;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 w:rsidRPr="006875D8">
        <w:rPr>
          <w:lang w:eastAsia="fr-FR"/>
        </w:rPr>
        <w:t xml:space="preserve">  </w:t>
      </w:r>
      <w:r w:rsidRPr="006875D8">
        <w:rPr>
          <w:color w:val="008080"/>
          <w:lang w:eastAsia="fr-FR"/>
        </w:rPr>
        <w:t>&lt;/</w:t>
      </w:r>
      <w:r w:rsidRPr="006875D8">
        <w:rPr>
          <w:color w:val="3F7F7F"/>
          <w:lang w:eastAsia="fr-FR"/>
        </w:rPr>
        <w:t>servlet-mapping</w:t>
      </w:r>
      <w:r w:rsidRPr="006875D8">
        <w:rPr>
          <w:color w:val="008080"/>
          <w:lang w:eastAsia="fr-FR"/>
        </w:rPr>
        <w:t>&gt;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 w:rsidRPr="006875D8">
        <w:rPr>
          <w:lang w:eastAsia="fr-FR"/>
        </w:rPr>
        <w:t xml:space="preserve">  </w:t>
      </w:r>
      <w:r w:rsidRPr="006875D8">
        <w:rPr>
          <w:color w:val="008080"/>
          <w:lang w:eastAsia="fr-FR"/>
        </w:rPr>
        <w:t>&lt;</w:t>
      </w:r>
      <w:r w:rsidRPr="006875D8">
        <w:rPr>
          <w:color w:val="3F7F7F"/>
          <w:lang w:eastAsia="fr-FR"/>
        </w:rPr>
        <w:t>filter</w:t>
      </w:r>
      <w:r w:rsidRPr="006875D8">
        <w:rPr>
          <w:color w:val="008080"/>
          <w:lang w:eastAsia="fr-FR"/>
        </w:rPr>
        <w:t>&gt;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 w:rsidRPr="006875D8">
        <w:rPr>
          <w:lang w:eastAsia="fr-FR"/>
        </w:rPr>
        <w:t xml:space="preserve">    </w:t>
      </w:r>
      <w:r w:rsidRPr="006875D8">
        <w:rPr>
          <w:color w:val="008080"/>
          <w:lang w:eastAsia="fr-FR"/>
        </w:rPr>
        <w:t>&lt;</w:t>
      </w:r>
      <w:r w:rsidRPr="006875D8">
        <w:rPr>
          <w:color w:val="3F7F7F"/>
          <w:lang w:eastAsia="fr-FR"/>
        </w:rPr>
        <w:t>display-name</w:t>
      </w:r>
      <w:r w:rsidRPr="006875D8">
        <w:rPr>
          <w:color w:val="008080"/>
          <w:lang w:eastAsia="fr-FR"/>
        </w:rPr>
        <w:t>&gt;</w:t>
      </w:r>
      <w:r w:rsidRPr="006875D8">
        <w:rPr>
          <w:lang w:eastAsia="fr-FR"/>
        </w:rPr>
        <w:t>MyFilter</w:t>
      </w:r>
      <w:r w:rsidRPr="006875D8">
        <w:rPr>
          <w:color w:val="008080"/>
          <w:lang w:eastAsia="fr-FR"/>
        </w:rPr>
        <w:t>&lt;/</w:t>
      </w:r>
      <w:r w:rsidRPr="006875D8">
        <w:rPr>
          <w:color w:val="3F7F7F"/>
          <w:lang w:eastAsia="fr-FR"/>
        </w:rPr>
        <w:t>display-name</w:t>
      </w:r>
      <w:r w:rsidRPr="006875D8">
        <w:rPr>
          <w:color w:val="008080"/>
          <w:lang w:eastAsia="fr-FR"/>
        </w:rPr>
        <w:t>&gt;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 w:rsidRPr="006875D8">
        <w:rPr>
          <w:lang w:eastAsia="fr-FR"/>
        </w:rPr>
        <w:t xml:space="preserve">    </w:t>
      </w:r>
      <w:r w:rsidRPr="006875D8">
        <w:rPr>
          <w:color w:val="008080"/>
          <w:lang w:eastAsia="fr-FR"/>
        </w:rPr>
        <w:t>&lt;</w:t>
      </w:r>
      <w:r w:rsidRPr="006875D8">
        <w:rPr>
          <w:color w:val="3F7F7F"/>
          <w:lang w:eastAsia="fr-FR"/>
        </w:rPr>
        <w:t>filter-name</w:t>
      </w:r>
      <w:r w:rsidRPr="006875D8">
        <w:rPr>
          <w:color w:val="008080"/>
          <w:lang w:eastAsia="fr-FR"/>
        </w:rPr>
        <w:t>&gt;</w:t>
      </w:r>
      <w:r w:rsidRPr="006875D8">
        <w:rPr>
          <w:lang w:eastAsia="fr-FR"/>
        </w:rPr>
        <w:t>MyFilter</w:t>
      </w:r>
      <w:r w:rsidRPr="006875D8">
        <w:rPr>
          <w:color w:val="008080"/>
          <w:lang w:eastAsia="fr-FR"/>
        </w:rPr>
        <w:t>&lt;/</w:t>
      </w:r>
      <w:r w:rsidRPr="006875D8">
        <w:rPr>
          <w:color w:val="3F7F7F"/>
          <w:lang w:eastAsia="fr-FR"/>
        </w:rPr>
        <w:t>filter-name</w:t>
      </w:r>
      <w:r w:rsidRPr="006875D8">
        <w:rPr>
          <w:color w:val="008080"/>
          <w:lang w:eastAsia="fr-FR"/>
        </w:rPr>
        <w:t>&gt;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 w:rsidRPr="006875D8">
        <w:rPr>
          <w:lang w:eastAsia="fr-FR"/>
        </w:rPr>
        <w:t xml:space="preserve">    </w:t>
      </w:r>
      <w:r w:rsidRPr="006875D8">
        <w:rPr>
          <w:color w:val="008080"/>
          <w:lang w:eastAsia="fr-FR"/>
        </w:rPr>
        <w:t>&lt;</w:t>
      </w:r>
      <w:r w:rsidRPr="006875D8">
        <w:rPr>
          <w:color w:val="3F7F7F"/>
          <w:lang w:eastAsia="fr-FR"/>
        </w:rPr>
        <w:t>filter-class</w:t>
      </w:r>
      <w:r w:rsidRPr="006875D8">
        <w:rPr>
          <w:color w:val="008080"/>
          <w:lang w:eastAsia="fr-FR"/>
        </w:rPr>
        <w:t>&gt;</w:t>
      </w:r>
      <w:r w:rsidRPr="006875D8">
        <w:rPr>
          <w:lang w:eastAsia="fr-FR"/>
        </w:rPr>
        <w:t>com.MyFilter</w:t>
      </w:r>
      <w:r w:rsidRPr="006875D8">
        <w:rPr>
          <w:color w:val="008080"/>
          <w:lang w:eastAsia="fr-FR"/>
        </w:rPr>
        <w:t>&lt;/</w:t>
      </w:r>
      <w:r w:rsidRPr="006875D8">
        <w:rPr>
          <w:color w:val="3F7F7F"/>
          <w:lang w:eastAsia="fr-FR"/>
        </w:rPr>
        <w:t>filter-class</w:t>
      </w:r>
      <w:r w:rsidRPr="006875D8">
        <w:rPr>
          <w:color w:val="008080"/>
          <w:lang w:eastAsia="fr-FR"/>
        </w:rPr>
        <w:t>&gt;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 w:rsidRPr="006875D8">
        <w:rPr>
          <w:lang w:eastAsia="fr-FR"/>
        </w:rPr>
        <w:t xml:space="preserve">  </w:t>
      </w:r>
      <w:r w:rsidRPr="006875D8">
        <w:rPr>
          <w:color w:val="008080"/>
          <w:lang w:eastAsia="fr-FR"/>
        </w:rPr>
        <w:t>&lt;/</w:t>
      </w:r>
      <w:r w:rsidRPr="006875D8">
        <w:rPr>
          <w:color w:val="3F7F7F"/>
          <w:lang w:eastAsia="fr-FR"/>
        </w:rPr>
        <w:t>filter</w:t>
      </w:r>
      <w:r w:rsidRPr="006875D8">
        <w:rPr>
          <w:color w:val="008080"/>
          <w:lang w:eastAsia="fr-FR"/>
        </w:rPr>
        <w:t>&gt;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 w:rsidRPr="006875D8">
        <w:rPr>
          <w:lang w:eastAsia="fr-FR"/>
        </w:rPr>
        <w:t xml:space="preserve">  </w:t>
      </w:r>
      <w:r w:rsidRPr="006875D8">
        <w:rPr>
          <w:color w:val="008080"/>
          <w:lang w:eastAsia="fr-FR"/>
        </w:rPr>
        <w:t>&lt;</w:t>
      </w:r>
      <w:r w:rsidRPr="006875D8">
        <w:rPr>
          <w:color w:val="3F7F7F"/>
          <w:lang w:eastAsia="fr-FR"/>
        </w:rPr>
        <w:t>filter-mapping</w:t>
      </w:r>
      <w:r w:rsidRPr="006875D8">
        <w:rPr>
          <w:color w:val="008080"/>
          <w:lang w:eastAsia="fr-FR"/>
        </w:rPr>
        <w:t>&gt;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 w:rsidRPr="006875D8">
        <w:rPr>
          <w:lang w:eastAsia="fr-FR"/>
        </w:rPr>
        <w:t xml:space="preserve">    </w:t>
      </w:r>
      <w:r w:rsidRPr="006875D8">
        <w:rPr>
          <w:color w:val="008080"/>
          <w:lang w:eastAsia="fr-FR"/>
        </w:rPr>
        <w:t>&lt;</w:t>
      </w:r>
      <w:r w:rsidRPr="006875D8">
        <w:rPr>
          <w:color w:val="3F7F7F"/>
          <w:lang w:eastAsia="fr-FR"/>
        </w:rPr>
        <w:t>filter-name</w:t>
      </w:r>
      <w:r w:rsidRPr="006875D8">
        <w:rPr>
          <w:color w:val="008080"/>
          <w:lang w:eastAsia="fr-FR"/>
        </w:rPr>
        <w:t>&gt;</w:t>
      </w:r>
      <w:r w:rsidRPr="006875D8">
        <w:rPr>
          <w:lang w:eastAsia="fr-FR"/>
        </w:rPr>
        <w:t>MyFilter</w:t>
      </w:r>
      <w:r w:rsidRPr="006875D8">
        <w:rPr>
          <w:color w:val="008080"/>
          <w:lang w:eastAsia="fr-FR"/>
        </w:rPr>
        <w:t>&lt;/</w:t>
      </w:r>
      <w:r w:rsidRPr="006875D8">
        <w:rPr>
          <w:color w:val="3F7F7F"/>
          <w:lang w:eastAsia="fr-FR"/>
        </w:rPr>
        <w:t>filter-name</w:t>
      </w:r>
      <w:r w:rsidRPr="006875D8">
        <w:rPr>
          <w:color w:val="008080"/>
          <w:lang w:eastAsia="fr-FR"/>
        </w:rPr>
        <w:t>&gt;</w:t>
      </w:r>
    </w:p>
    <w:p w:rsidR="003D333B" w:rsidRPr="006875D8" w:rsidRDefault="003D333B" w:rsidP="003D333B">
      <w:pPr>
        <w:pStyle w:val="Code"/>
        <w:rPr>
          <w:color w:val="auto"/>
          <w:lang w:eastAsia="fr-FR"/>
        </w:rPr>
      </w:pPr>
      <w:r w:rsidRPr="006875D8">
        <w:rPr>
          <w:lang w:eastAsia="fr-FR"/>
        </w:rPr>
        <w:t xml:space="preserve">    </w:t>
      </w:r>
      <w:r w:rsidRPr="006875D8">
        <w:rPr>
          <w:color w:val="008080"/>
          <w:lang w:eastAsia="fr-FR"/>
        </w:rPr>
        <w:t>&lt;</w:t>
      </w:r>
      <w:r w:rsidRPr="006875D8">
        <w:rPr>
          <w:color w:val="3F7F7F"/>
          <w:lang w:eastAsia="fr-FR"/>
        </w:rPr>
        <w:t>url-pattern</w:t>
      </w:r>
      <w:r w:rsidRPr="006875D8">
        <w:rPr>
          <w:color w:val="008080"/>
          <w:lang w:eastAsia="fr-FR"/>
        </w:rPr>
        <w:t>&gt;</w:t>
      </w:r>
      <w:r w:rsidRPr="006875D8">
        <w:rPr>
          <w:lang w:eastAsia="fr-FR"/>
        </w:rPr>
        <w:t>/test</w:t>
      </w:r>
      <w:r w:rsidRPr="006875D8">
        <w:rPr>
          <w:color w:val="008080"/>
          <w:lang w:eastAsia="fr-FR"/>
        </w:rPr>
        <w:t>&lt;/</w:t>
      </w:r>
      <w:r w:rsidRPr="006875D8">
        <w:rPr>
          <w:color w:val="3F7F7F"/>
          <w:lang w:eastAsia="fr-FR"/>
        </w:rPr>
        <w:t>url-pattern</w:t>
      </w:r>
      <w:r w:rsidRPr="006875D8">
        <w:rPr>
          <w:color w:val="008080"/>
          <w:lang w:eastAsia="fr-FR"/>
        </w:rPr>
        <w:t>&gt;</w:t>
      </w:r>
    </w:p>
    <w:p w:rsidR="003D333B" w:rsidRDefault="003D333B" w:rsidP="003D333B">
      <w:pPr>
        <w:pStyle w:val="Code"/>
        <w:rPr>
          <w:lang w:eastAsia="fr-FR"/>
        </w:rPr>
      </w:pPr>
      <w:r>
        <w:rPr>
          <w:lang w:eastAsia="fr-FR"/>
        </w:rPr>
        <w:t xml:space="preserve">  </w:t>
      </w:r>
      <w:r>
        <w:rPr>
          <w:color w:val="008080"/>
          <w:lang w:eastAsia="fr-FR"/>
        </w:rPr>
        <w:t>&lt;/</w:t>
      </w:r>
      <w:r>
        <w:rPr>
          <w:color w:val="3F7F7F"/>
          <w:lang w:eastAsia="fr-FR"/>
        </w:rPr>
        <w:t>filter-mapping</w:t>
      </w:r>
      <w:r>
        <w:rPr>
          <w:color w:val="008080"/>
          <w:lang w:eastAsia="fr-FR"/>
        </w:rPr>
        <w:t>&gt;</w:t>
      </w:r>
    </w:p>
    <w:p w:rsidR="003D333B" w:rsidRDefault="003D333B" w:rsidP="003D333B">
      <w:pPr>
        <w:pStyle w:val="Label1"/>
        <w:ind w:left="720" w:firstLine="0"/>
        <w:rPr>
          <w:color w:val="auto"/>
          <w:sz w:val="24"/>
          <w:szCs w:val="24"/>
        </w:rPr>
      </w:pPr>
    </w:p>
    <w:p w:rsidR="003D333B" w:rsidRDefault="003D333B" w:rsidP="003D333B">
      <w:pPr>
        <w:pStyle w:val="Label1"/>
        <w:ind w:left="720" w:firstLine="0"/>
        <w:rPr>
          <w:color w:val="auto"/>
          <w:sz w:val="24"/>
          <w:szCs w:val="24"/>
        </w:rPr>
      </w:pPr>
    </w:p>
    <w:p w:rsidR="003D333B" w:rsidRDefault="003D333B" w:rsidP="003D333B">
      <w:pPr>
        <w:pStyle w:val="Label1"/>
        <w:numPr>
          <w:ilvl w:val="0"/>
          <w:numId w:val="18"/>
        </w:numPr>
        <w:rPr>
          <w:color w:val="auto"/>
          <w:sz w:val="24"/>
          <w:szCs w:val="24"/>
        </w:rPr>
      </w:pPr>
      <w:r>
        <w:rPr>
          <w:color w:val="auto"/>
          <w:sz w:val="24"/>
          <w:szCs w:val="24"/>
        </w:rPr>
        <w:lastRenderedPageBreak/>
        <w:t>Deployer dans tomcat</w:t>
      </w:r>
    </w:p>
    <w:p w:rsidR="003D333B" w:rsidRDefault="003D333B" w:rsidP="003D333B">
      <w:pPr>
        <w:pStyle w:val="Label1"/>
        <w:numPr>
          <w:ilvl w:val="0"/>
          <w:numId w:val="18"/>
        </w:numPr>
        <w:rPr>
          <w:color w:val="auto"/>
          <w:sz w:val="24"/>
          <w:szCs w:val="24"/>
          <w:lang w:val="en-GB"/>
        </w:rPr>
      </w:pPr>
      <w:r w:rsidRPr="00E429B0">
        <w:rPr>
          <w:color w:val="auto"/>
          <w:sz w:val="24"/>
          <w:szCs w:val="24"/>
          <w:lang w:val="en-GB"/>
        </w:rPr>
        <w:t xml:space="preserve">Test </w:t>
      </w:r>
    </w:p>
    <w:p w:rsidR="003D333B" w:rsidRDefault="003D333B" w:rsidP="003D333B">
      <w:pPr>
        <w:pStyle w:val="Label1"/>
        <w:ind w:left="1080" w:firstLine="0"/>
        <w:rPr>
          <w:color w:val="auto"/>
          <w:sz w:val="24"/>
          <w:szCs w:val="24"/>
          <w:lang w:val="en-GB"/>
        </w:rPr>
      </w:pPr>
      <w:r>
        <w:rPr>
          <w:b w:val="0"/>
          <w:noProof/>
          <w:color w:val="auto"/>
          <w:lang w:eastAsia="fr-FR"/>
        </w:rPr>
        <w:drawing>
          <wp:inline distT="0" distB="0" distL="0" distR="0">
            <wp:extent cx="4572000" cy="1571625"/>
            <wp:effectExtent l="1905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5635" w:rsidRPr="002701DE" w:rsidRDefault="001D5635" w:rsidP="000F5953">
      <w:pPr>
        <w:pStyle w:val="Paragraphedeliste"/>
      </w:pPr>
    </w:p>
    <w:sectPr w:rsidR="001D5635" w:rsidRPr="002701DE" w:rsidSect="0039737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charset w:val="00"/>
    <w:family w:val="auto"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61E6F"/>
    <w:multiLevelType w:val="hybridMultilevel"/>
    <w:tmpl w:val="7F7C4FC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D4487F"/>
    <w:multiLevelType w:val="hybridMultilevel"/>
    <w:tmpl w:val="1832BF0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06E82C98"/>
    <w:multiLevelType w:val="hybridMultilevel"/>
    <w:tmpl w:val="09B8500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061B33"/>
    <w:multiLevelType w:val="hybridMultilevel"/>
    <w:tmpl w:val="60F8A5B4"/>
    <w:lvl w:ilvl="0" w:tplc="040C0001">
      <w:start w:val="1"/>
      <w:numFmt w:val="bullet"/>
      <w:lvlText w:val=""/>
      <w:lvlJc w:val="left"/>
      <w:pPr>
        <w:tabs>
          <w:tab w:val="num" w:pos="1331"/>
        </w:tabs>
        <w:ind w:left="1331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2051"/>
        </w:tabs>
        <w:ind w:left="205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4211"/>
        </w:tabs>
        <w:ind w:left="421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931"/>
        </w:tabs>
        <w:ind w:left="493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651"/>
        </w:tabs>
        <w:ind w:left="565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371"/>
        </w:tabs>
        <w:ind w:left="637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7091"/>
        </w:tabs>
        <w:ind w:left="7091" w:hanging="360"/>
      </w:pPr>
      <w:rPr>
        <w:rFonts w:ascii="Wingdings" w:hAnsi="Wingdings" w:hint="default"/>
      </w:rPr>
    </w:lvl>
  </w:abstractNum>
  <w:abstractNum w:abstractNumId="4">
    <w:nsid w:val="0F334811"/>
    <w:multiLevelType w:val="hybridMultilevel"/>
    <w:tmpl w:val="05422C48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703760B"/>
    <w:multiLevelType w:val="hybridMultilevel"/>
    <w:tmpl w:val="19C88928"/>
    <w:lvl w:ilvl="0" w:tplc="9B208EAE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9504BDF"/>
    <w:multiLevelType w:val="hybridMultilevel"/>
    <w:tmpl w:val="0184733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896BE5"/>
    <w:multiLevelType w:val="hybridMultilevel"/>
    <w:tmpl w:val="D79AF044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A5E004C"/>
    <w:multiLevelType w:val="hybridMultilevel"/>
    <w:tmpl w:val="2878FD3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9664EC7"/>
    <w:multiLevelType w:val="hybridMultilevel"/>
    <w:tmpl w:val="CA62AA9C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4EE7076"/>
    <w:multiLevelType w:val="hybridMultilevel"/>
    <w:tmpl w:val="0352A5D8"/>
    <w:lvl w:ilvl="0" w:tplc="D6109CD0">
      <w:start w:val="1"/>
      <w:numFmt w:val="decimal"/>
      <w:lvlText w:val="%1."/>
      <w:lvlJc w:val="left"/>
      <w:pPr>
        <w:ind w:left="720" w:hanging="360"/>
      </w:pPr>
      <w:rPr>
        <w:lang w:val="en-US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20A61E9"/>
    <w:multiLevelType w:val="hybridMultilevel"/>
    <w:tmpl w:val="D86C4A5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A56C9F"/>
    <w:multiLevelType w:val="hybridMultilevel"/>
    <w:tmpl w:val="BCCEA4D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12E4F9F"/>
    <w:multiLevelType w:val="hybridMultilevel"/>
    <w:tmpl w:val="9BEC2540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717609FF"/>
    <w:multiLevelType w:val="hybridMultilevel"/>
    <w:tmpl w:val="CC80E68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5034A2"/>
    <w:multiLevelType w:val="hybridMultilevel"/>
    <w:tmpl w:val="27928952"/>
    <w:lvl w:ilvl="0" w:tplc="040C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189"/>
        </w:tabs>
        <w:ind w:left="1189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09"/>
        </w:tabs>
        <w:ind w:left="1909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29"/>
        </w:tabs>
        <w:ind w:left="2629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349"/>
        </w:tabs>
        <w:ind w:left="3349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069"/>
        </w:tabs>
        <w:ind w:left="4069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789"/>
        </w:tabs>
        <w:ind w:left="4789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09"/>
        </w:tabs>
        <w:ind w:left="5509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29"/>
        </w:tabs>
        <w:ind w:left="6229" w:hanging="180"/>
      </w:pPr>
    </w:lvl>
  </w:abstractNum>
  <w:abstractNum w:abstractNumId="16">
    <w:nsid w:val="733632E4"/>
    <w:multiLevelType w:val="hybridMultilevel"/>
    <w:tmpl w:val="FD147D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7303233"/>
    <w:multiLevelType w:val="hybridMultilevel"/>
    <w:tmpl w:val="F8D0083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4"/>
  </w:num>
  <w:num w:numId="3">
    <w:abstractNumId w:val="13"/>
  </w:num>
  <w:num w:numId="4">
    <w:abstractNumId w:val="1"/>
  </w:num>
  <w:num w:numId="5">
    <w:abstractNumId w:val="4"/>
  </w:num>
  <w:num w:numId="6">
    <w:abstractNumId w:val="5"/>
  </w:num>
  <w:num w:numId="7">
    <w:abstractNumId w:val="2"/>
  </w:num>
  <w:num w:numId="8">
    <w:abstractNumId w:val="7"/>
  </w:num>
  <w:num w:numId="9">
    <w:abstractNumId w:val="17"/>
  </w:num>
  <w:num w:numId="10">
    <w:abstractNumId w:val="16"/>
  </w:num>
  <w:num w:numId="11">
    <w:abstractNumId w:val="9"/>
  </w:num>
  <w:num w:numId="12">
    <w:abstractNumId w:val="10"/>
  </w:num>
  <w:num w:numId="13">
    <w:abstractNumId w:val="12"/>
  </w:num>
  <w:num w:numId="14">
    <w:abstractNumId w:val="8"/>
  </w:num>
  <w:num w:numId="15">
    <w:abstractNumId w:val="11"/>
  </w:num>
  <w:num w:numId="16">
    <w:abstractNumId w:val="6"/>
  </w:num>
  <w:num w:numId="17">
    <w:abstractNumId w:val="3"/>
  </w:num>
  <w:num w:numId="18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defaultTabStop w:val="708"/>
  <w:hyphenationZone w:val="425"/>
  <w:characterSpacingControl w:val="doNotCompress"/>
  <w:compat>
    <w:useFELayout/>
  </w:compat>
  <w:rsids>
    <w:rsidRoot w:val="001267E3"/>
    <w:rsid w:val="00012CC9"/>
    <w:rsid w:val="00034125"/>
    <w:rsid w:val="000C53D6"/>
    <w:rsid w:val="000F5953"/>
    <w:rsid w:val="00107C55"/>
    <w:rsid w:val="001267E3"/>
    <w:rsid w:val="00142596"/>
    <w:rsid w:val="0015551F"/>
    <w:rsid w:val="001664C2"/>
    <w:rsid w:val="001B40EA"/>
    <w:rsid w:val="001C4930"/>
    <w:rsid w:val="001D5635"/>
    <w:rsid w:val="00206A02"/>
    <w:rsid w:val="002701DE"/>
    <w:rsid w:val="0029710C"/>
    <w:rsid w:val="002B01DA"/>
    <w:rsid w:val="002E3287"/>
    <w:rsid w:val="00340D3C"/>
    <w:rsid w:val="0036305A"/>
    <w:rsid w:val="003877E0"/>
    <w:rsid w:val="0039737E"/>
    <w:rsid w:val="003A4336"/>
    <w:rsid w:val="003A5CBF"/>
    <w:rsid w:val="003D333B"/>
    <w:rsid w:val="00442DAC"/>
    <w:rsid w:val="00473FCE"/>
    <w:rsid w:val="004951E6"/>
    <w:rsid w:val="004B595A"/>
    <w:rsid w:val="004B66FA"/>
    <w:rsid w:val="00564A26"/>
    <w:rsid w:val="005A494D"/>
    <w:rsid w:val="00666F16"/>
    <w:rsid w:val="006B60A3"/>
    <w:rsid w:val="0072394B"/>
    <w:rsid w:val="00731789"/>
    <w:rsid w:val="007C638A"/>
    <w:rsid w:val="007E7564"/>
    <w:rsid w:val="007F6999"/>
    <w:rsid w:val="00870DC6"/>
    <w:rsid w:val="008D4678"/>
    <w:rsid w:val="00917CAD"/>
    <w:rsid w:val="00963586"/>
    <w:rsid w:val="00993C1F"/>
    <w:rsid w:val="009C4DA3"/>
    <w:rsid w:val="009C544B"/>
    <w:rsid w:val="00A179E9"/>
    <w:rsid w:val="00A306EB"/>
    <w:rsid w:val="00AC66D6"/>
    <w:rsid w:val="00AE30FA"/>
    <w:rsid w:val="00AF3922"/>
    <w:rsid w:val="00B449E4"/>
    <w:rsid w:val="00BB3948"/>
    <w:rsid w:val="00CA32B6"/>
    <w:rsid w:val="00D314DB"/>
    <w:rsid w:val="00E96B08"/>
    <w:rsid w:val="00EB600E"/>
    <w:rsid w:val="00ED558F"/>
    <w:rsid w:val="00F26A90"/>
    <w:rsid w:val="00F63D5C"/>
    <w:rsid w:val="00F830B6"/>
    <w:rsid w:val="00F97A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7CAD"/>
    <w:rPr>
      <w:b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EB600E"/>
    <w:pPr>
      <w:keepNext/>
      <w:keepLines/>
      <w:spacing w:before="480" w:after="0"/>
      <w:jc w:val="center"/>
      <w:outlineLvl w:val="0"/>
    </w:pPr>
    <w:rPr>
      <w:rFonts w:eastAsiaTheme="majorEastAsia" w:cstheme="majorBidi"/>
      <w:bCs/>
      <w:color w:val="C0504D" w:themeColor="accent2"/>
      <w:sz w:val="44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B600E"/>
    <w:pPr>
      <w:keepNext/>
      <w:keepLines/>
      <w:spacing w:before="200" w:after="0"/>
      <w:outlineLvl w:val="1"/>
    </w:pPr>
    <w:rPr>
      <w:rFonts w:eastAsiaTheme="majorEastAsia" w:cstheme="majorBidi"/>
      <w:bCs/>
      <w:color w:val="C0504D" w:themeColor="accent2"/>
      <w:sz w:val="32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A494D"/>
    <w:pPr>
      <w:keepNext/>
      <w:keepLines/>
      <w:spacing w:before="200" w:after="0"/>
      <w:outlineLvl w:val="2"/>
    </w:pPr>
    <w:rPr>
      <w:rFonts w:eastAsiaTheme="majorEastAsia" w:cstheme="majorBidi"/>
      <w:bCs/>
      <w:i/>
      <w:color w:val="1F497D" w:themeColor="text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17CAD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155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15551F"/>
    <w:rPr>
      <w:rFonts w:ascii="Tahoma" w:hAnsi="Tahoma" w:cs="Tahoma"/>
      <w:b/>
      <w:sz w:val="16"/>
      <w:szCs w:val="16"/>
    </w:rPr>
  </w:style>
  <w:style w:type="character" w:customStyle="1" w:styleId="Titre1Car">
    <w:name w:val="Titre 1 Car"/>
    <w:basedOn w:val="Policepardfaut"/>
    <w:link w:val="Titre1"/>
    <w:uiPriority w:val="9"/>
    <w:rsid w:val="00EB600E"/>
    <w:rPr>
      <w:rFonts w:eastAsiaTheme="majorEastAsia" w:cstheme="majorBidi"/>
      <w:b/>
      <w:bCs/>
      <w:color w:val="C0504D" w:themeColor="accent2"/>
      <w:sz w:val="44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EB600E"/>
    <w:rPr>
      <w:rFonts w:eastAsiaTheme="majorEastAsia" w:cstheme="majorBidi"/>
      <w:b/>
      <w:bCs/>
      <w:color w:val="C0504D" w:themeColor="accent2"/>
      <w:sz w:val="32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A494D"/>
    <w:rPr>
      <w:rFonts w:eastAsiaTheme="majorEastAsia" w:cstheme="majorBidi"/>
      <w:b/>
      <w:bCs/>
      <w:i/>
      <w:color w:val="1F497D" w:themeColor="text2"/>
      <w:sz w:val="24"/>
    </w:rPr>
  </w:style>
  <w:style w:type="character" w:customStyle="1" w:styleId="hps">
    <w:name w:val="hps"/>
    <w:basedOn w:val="Policepardfaut"/>
    <w:rsid w:val="00EB600E"/>
  </w:style>
  <w:style w:type="character" w:customStyle="1" w:styleId="shorttext">
    <w:name w:val="short_text"/>
    <w:basedOn w:val="Policepardfaut"/>
    <w:rsid w:val="00F830B6"/>
  </w:style>
  <w:style w:type="table" w:styleId="Grilledutableau">
    <w:name w:val="Table Grid"/>
    <w:basedOn w:val="TableauNormal"/>
    <w:uiPriority w:val="59"/>
    <w:rsid w:val="0036305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Ombrageclair1">
    <w:name w:val="Ombrage clair1"/>
    <w:basedOn w:val="TableauNormal"/>
    <w:uiPriority w:val="60"/>
    <w:rsid w:val="003630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Lienhypertexte">
    <w:name w:val="Hyperlink"/>
    <w:basedOn w:val="Policepardfaut"/>
    <w:uiPriority w:val="99"/>
    <w:unhideWhenUsed/>
    <w:rsid w:val="00A179E9"/>
    <w:rPr>
      <w:color w:val="0000FF" w:themeColor="hyperlink"/>
      <w:u w:val="single"/>
    </w:rPr>
  </w:style>
  <w:style w:type="paragraph" w:customStyle="1" w:styleId="Label1">
    <w:name w:val="Label 1"/>
    <w:basedOn w:val="Normal"/>
    <w:rsid w:val="003D333B"/>
    <w:pPr>
      <w:suppressAutoHyphens/>
      <w:spacing w:before="200" w:line="240" w:lineRule="auto"/>
      <w:ind w:left="600" w:firstLine="11"/>
    </w:pPr>
    <w:rPr>
      <w:rFonts w:ascii="Calibri" w:eastAsia="TimesNewRomanPSMT" w:hAnsi="Calibri" w:cs="TimesNewRomanPSMT"/>
      <w:color w:val="D8403A"/>
      <w:sz w:val="40"/>
      <w:szCs w:val="40"/>
      <w:lang w:eastAsia="ar-SA"/>
    </w:rPr>
  </w:style>
  <w:style w:type="paragraph" w:customStyle="1" w:styleId="Code">
    <w:name w:val="Code"/>
    <w:basedOn w:val="Normal"/>
    <w:rsid w:val="003D333B"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spacing w:after="0" w:line="240" w:lineRule="auto"/>
    </w:pPr>
    <w:rPr>
      <w:rFonts w:ascii="Calibri" w:eastAsia="TimesNewRomanPSMT" w:hAnsi="Calibri" w:cs="TimesNewRomanPSMT"/>
      <w:color w:val="000000"/>
      <w:sz w:val="20"/>
      <w:szCs w:val="20"/>
      <w:lang w:val="en-GB"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427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420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0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6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233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3488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025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5249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929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47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863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1029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urs\Tutoriel\OSI\Servlet_Jsp\Afcepf\Tutoriel\Tutorial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833336-D797-4D63-8361-4E70F2BAB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Tutorial</Template>
  <TotalTime>69</TotalTime>
  <Pages>1</Pages>
  <Words>343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2226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Mbengue.M</dc:creator>
  <cp:lastModifiedBy>Mbengue.M</cp:lastModifiedBy>
  <cp:revision>4</cp:revision>
  <dcterms:created xsi:type="dcterms:W3CDTF">2012-02-15T10:49:00Z</dcterms:created>
  <dcterms:modified xsi:type="dcterms:W3CDTF">2012-02-21T10:15:00Z</dcterms:modified>
</cp:coreProperties>
</file>