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1664C2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 w:rsidRPr="001664C2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Récupérer un paramètre d'initialisation </w:t>
      </w:r>
      <w:r w:rsidR="005A494D">
        <w:rPr>
          <w:rFonts w:eastAsiaTheme="majorEastAsia" w:cstheme="majorBidi"/>
          <w:bCs/>
          <w:color w:val="C0504D" w:themeColor="accent2"/>
          <w:sz w:val="40"/>
          <w:szCs w:val="28"/>
        </w:rPr>
        <w:t>globale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993C1F" w:rsidRDefault="001664C2" w:rsidP="00917CAD">
      <w:r>
        <w:t xml:space="preserve">Afficher le paramètre définit dans la declaration d’une servlet  dans le fichier </w:t>
      </w:r>
      <w:r w:rsidRPr="001664C2">
        <w:rPr>
          <w:rStyle w:val="Titre3Car"/>
        </w:rPr>
        <w:t>web.xml</w:t>
      </w:r>
    </w:p>
    <w:p w:rsidR="001664C2" w:rsidRPr="005A494D" w:rsidRDefault="001664C2" w:rsidP="00917CAD">
      <w:r>
        <w:t xml:space="preserve">Le nom du paramètre est </w:t>
      </w:r>
      <w:r w:rsidR="005A494D" w:rsidRPr="005A494D">
        <w:rPr>
          <w:rStyle w:val="Titre3Car"/>
        </w:rPr>
        <w:t>contact</w:t>
      </w:r>
      <w:r w:rsidR="005A494D">
        <w:t xml:space="preserve"> </w:t>
      </w:r>
      <w:r>
        <w:t xml:space="preserve">et la valeur </w:t>
      </w:r>
      <w:r w:rsidR="005A494D" w:rsidRPr="005A494D">
        <w:rPr>
          <w:rStyle w:val="Titre3Car"/>
        </w:rPr>
        <w:t>john_adam@hotmail.com</w:t>
      </w:r>
    </w:p>
    <w:p w:rsidR="00917CAD" w:rsidRPr="00EB600E" w:rsidRDefault="00993C1F" w:rsidP="00EB600E">
      <w:pPr>
        <w:pStyle w:val="Titre2"/>
      </w:pPr>
      <w:r>
        <w:t>Indication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1664C2" w:rsidRDefault="001664C2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Déclarer la variable dans web.xml</w:t>
      </w:r>
    </w:p>
    <w:p w:rsidR="001664C2" w:rsidRDefault="001664C2" w:rsidP="001664C2">
      <w:pPr>
        <w:ind w:left="708"/>
      </w:pPr>
      <w:r>
        <w:t>Exemple :</w:t>
      </w:r>
    </w:p>
    <w:p w:rsidR="001664C2" w:rsidRPr="001664C2" w:rsidRDefault="005A494D" w:rsidP="001664C2">
      <w:pPr>
        <w:ind w:left="708"/>
      </w:pPr>
      <w:r w:rsidRPr="005A494D">
        <w:drawing>
          <wp:inline distT="0" distB="0" distL="0" distR="0">
            <wp:extent cx="4214812" cy="1500187"/>
            <wp:effectExtent l="19050" t="0" r="0" b="0"/>
            <wp:docPr id="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2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08" w:rsidRDefault="001664C2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 xml:space="preserve">Afficher la variable dans la servlet </w:t>
      </w:r>
    </w:p>
    <w:p w:rsidR="001664C2" w:rsidRDefault="001664C2" w:rsidP="001664C2">
      <w:pPr>
        <w:pStyle w:val="Paragraphedeliste"/>
        <w:rPr>
          <w:color w:val="1F497D" w:themeColor="text2"/>
          <w:sz w:val="22"/>
        </w:rPr>
      </w:pPr>
    </w:p>
    <w:p w:rsidR="001664C2" w:rsidRDefault="001664C2" w:rsidP="001664C2">
      <w:pPr>
        <w:ind w:left="708"/>
      </w:pPr>
      <w:r>
        <w:t>Exemple :</w:t>
      </w:r>
    </w:p>
    <w:p w:rsidR="001664C2" w:rsidRDefault="005A494D" w:rsidP="001664C2">
      <w:pPr>
        <w:ind w:left="708"/>
      </w:pPr>
      <w:r w:rsidRPr="005A494D">
        <w:drawing>
          <wp:inline distT="0" distB="0" distL="0" distR="0">
            <wp:extent cx="4000500" cy="236537"/>
            <wp:effectExtent l="19050" t="0" r="0" b="0"/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C2" w:rsidRPr="001664C2" w:rsidRDefault="001664C2" w:rsidP="001664C2">
      <w:pPr>
        <w:ind w:left="708"/>
      </w:pP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Pr="001664C2" w:rsidRDefault="001664C2" w:rsidP="001664C2"/>
    <w:p w:rsidR="001664C2" w:rsidRPr="002701DE" w:rsidRDefault="001664C2" w:rsidP="002701DE">
      <w:pPr>
        <w:ind w:firstLine="708"/>
      </w:pPr>
      <w:r w:rsidRPr="002701DE">
        <w:t>Reprendre l’exercice précédent</w:t>
      </w:r>
    </w:p>
    <w:p w:rsidR="001664C2" w:rsidRPr="001664C2" w:rsidRDefault="001664C2" w:rsidP="002701DE">
      <w:pPr>
        <w:pStyle w:val="Paragraphedeliste"/>
        <w:rPr>
          <w:b w:val="0"/>
        </w:rPr>
      </w:pPr>
      <w:r>
        <w:t xml:space="preserve">Dans </w:t>
      </w:r>
      <w:r w:rsidRPr="001664C2">
        <w:rPr>
          <w:rStyle w:val="Titre3Car"/>
        </w:rPr>
        <w:t>web.xml</w:t>
      </w:r>
      <w:r w:rsidRPr="001664C2">
        <w:rPr>
          <w:color w:val="FF0000"/>
        </w:rPr>
        <w:t xml:space="preserve"> </w:t>
      </w:r>
      <w:r w:rsidRPr="002B6307">
        <w:t xml:space="preserve">Ajouter le code en </w:t>
      </w:r>
      <w:r w:rsidRPr="002B6307">
        <w:rPr>
          <w:color w:val="FF0000"/>
        </w:rPr>
        <w:t>rouge</w:t>
      </w:r>
      <w:r w:rsidRPr="002B6307">
        <w:t xml:space="preserve"> </w:t>
      </w:r>
    </w:p>
    <w:p w:rsidR="005A494D" w:rsidRPr="008C3EE6" w:rsidRDefault="005A494D" w:rsidP="005A4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FF000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context-param</w:t>
      </w:r>
      <w:r w:rsidRPr="008C3EE6">
        <w:rPr>
          <w:rFonts w:ascii="Consolas" w:hAnsi="Consolas" w:cs="Consolas"/>
          <w:color w:val="FF0000"/>
          <w:sz w:val="20"/>
          <w:szCs w:val="20"/>
          <w:lang w:val="en-US"/>
        </w:rPr>
        <w:t>&gt;</w:t>
      </w:r>
    </w:p>
    <w:p w:rsidR="005A494D" w:rsidRPr="008150B3" w:rsidRDefault="005A494D" w:rsidP="005A4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ab/>
        <w:t>&lt;param-name&gt;contact&lt;/param-name&gt;</w:t>
      </w:r>
    </w:p>
    <w:p w:rsidR="005A494D" w:rsidRPr="008150B3" w:rsidRDefault="005A494D" w:rsidP="005A4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ab/>
        <w:t>&lt;param-value&gt;john_adam</w:t>
      </w:r>
      <w:r w:rsidRPr="008150B3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@hotmail.com</w:t>
      </w: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>&lt;/param-value&gt;</w:t>
      </w:r>
    </w:p>
    <w:p w:rsidR="005A494D" w:rsidRPr="008150B3" w:rsidRDefault="005A494D" w:rsidP="005A4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  <w:color w:val="FF0000"/>
        </w:rPr>
      </w:pPr>
      <w:r w:rsidRPr="008150B3">
        <w:rPr>
          <w:rFonts w:ascii="Consolas" w:hAnsi="Consolas" w:cs="Consolas"/>
          <w:color w:val="FF0000"/>
          <w:sz w:val="20"/>
          <w:szCs w:val="20"/>
        </w:rPr>
        <w:t>&lt;/</w:t>
      </w:r>
      <w:r w:rsidRPr="008150B3">
        <w:rPr>
          <w:rFonts w:ascii="Consolas" w:hAnsi="Consolas" w:cs="Consolas"/>
          <w:color w:val="FF0000"/>
          <w:sz w:val="20"/>
          <w:szCs w:val="20"/>
          <w:highlight w:val="lightGray"/>
        </w:rPr>
        <w:t>context-param</w:t>
      </w:r>
      <w:r w:rsidRPr="008150B3">
        <w:rPr>
          <w:rFonts w:ascii="Consolas" w:hAnsi="Consolas" w:cs="Consolas"/>
          <w:color w:val="FF0000"/>
          <w:sz w:val="20"/>
          <w:szCs w:val="20"/>
        </w:rPr>
        <w:t>&gt;</w:t>
      </w:r>
    </w:p>
    <w:p w:rsidR="002701DE" w:rsidRDefault="002701DE" w:rsidP="002701DE">
      <w:pPr>
        <w:pStyle w:val="Paragraphedeliste"/>
      </w:pPr>
    </w:p>
    <w:p w:rsidR="001664C2" w:rsidRDefault="001664C2" w:rsidP="002701DE">
      <w:pPr>
        <w:pStyle w:val="Paragraphedeliste"/>
        <w:rPr>
          <w:color w:val="FF0000"/>
        </w:rPr>
      </w:pPr>
      <w:r>
        <w:lastRenderedPageBreak/>
        <w:t xml:space="preserve">Dans la </w:t>
      </w:r>
      <w:r w:rsidRPr="002B6307">
        <w:t xml:space="preserve">Servlet Ajouter le code en </w:t>
      </w:r>
      <w:r w:rsidRPr="002B6307">
        <w:rPr>
          <w:color w:val="FF0000"/>
        </w:rPr>
        <w:t>rouge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com.formation.control;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C4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HttpRequestHeaderDemo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HttpServletResponse response) </w:t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throws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  <w:t>response.setContentType(</w:t>
      </w:r>
      <w:r w:rsidRPr="00BA5C44">
        <w:rPr>
          <w:rFonts w:ascii="Consolas" w:hAnsi="Consolas" w:cs="Consolas"/>
          <w:color w:val="2A00FF"/>
          <w:sz w:val="20"/>
          <w:szCs w:val="20"/>
          <w:lang w:val="en-US"/>
        </w:rPr>
        <w:t>"text/html;charset=UTF-8"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  <w:t>PrintWriter out = response.getWriter();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...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(names.hasMoreElements()) {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  <w:t>....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C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3D5C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>...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FF0000"/>
          <w:sz w:val="20"/>
          <w:szCs w:val="20"/>
          <w:lang w:val="en-US"/>
        </w:rPr>
        <w:t xml:space="preserve">String </w:t>
      </w:r>
      <w:r w:rsidRPr="00BA5C44">
        <w:rPr>
          <w:rFonts w:ascii="Consolas" w:hAnsi="Consolas" w:cs="Consolas"/>
          <w:color w:val="FF0000"/>
          <w:sz w:val="20"/>
          <w:szCs w:val="20"/>
          <w:highlight w:val="yellow"/>
          <w:lang w:val="en-US"/>
        </w:rPr>
        <w:t>contact</w:t>
      </w:r>
      <w:r w:rsidRPr="00BA5C44">
        <w:rPr>
          <w:rFonts w:ascii="Consolas" w:hAnsi="Consolas" w:cs="Consolas"/>
          <w:color w:val="FF0000"/>
          <w:sz w:val="20"/>
          <w:szCs w:val="20"/>
          <w:lang w:val="en-US"/>
        </w:rPr>
        <w:t>=getServletContext().getInitParameter("contact");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</w:rPr>
      </w:pPr>
      <w:r w:rsidRPr="00BA5C4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A5C44">
        <w:rPr>
          <w:rFonts w:ascii="Consolas" w:hAnsi="Consolas" w:cs="Consolas"/>
          <w:color w:val="FF0000"/>
          <w:sz w:val="20"/>
          <w:szCs w:val="20"/>
        </w:rPr>
        <w:t>out.println("&lt;BR&gt;");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</w:rPr>
      </w:pPr>
      <w:r w:rsidRPr="00BA5C44">
        <w:rPr>
          <w:rFonts w:ascii="Consolas" w:hAnsi="Consolas" w:cs="Consolas"/>
          <w:color w:val="FF0000"/>
          <w:sz w:val="20"/>
          <w:szCs w:val="20"/>
        </w:rPr>
        <w:tab/>
      </w:r>
      <w:r w:rsidRPr="00BA5C44">
        <w:rPr>
          <w:rFonts w:ascii="Consolas" w:hAnsi="Consolas" w:cs="Consolas"/>
          <w:color w:val="FF0000"/>
          <w:sz w:val="20"/>
          <w:szCs w:val="20"/>
        </w:rPr>
        <w:tab/>
        <w:t xml:space="preserve">out.println("Le mail de l'admin est : " + </w:t>
      </w:r>
      <w:r w:rsidRPr="00BA5C44">
        <w:rPr>
          <w:rFonts w:ascii="Consolas" w:hAnsi="Consolas" w:cs="Consolas"/>
          <w:color w:val="FF0000"/>
          <w:sz w:val="20"/>
          <w:szCs w:val="20"/>
          <w:highlight w:val="lightGray"/>
        </w:rPr>
        <w:t>contact</w:t>
      </w:r>
      <w:r w:rsidRPr="00BA5C44">
        <w:rPr>
          <w:rFonts w:ascii="Consolas" w:hAnsi="Consolas" w:cs="Consolas"/>
          <w:color w:val="FF0000"/>
          <w:sz w:val="20"/>
          <w:szCs w:val="20"/>
        </w:rPr>
        <w:t>);</w:t>
      </w: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</w:rPr>
      </w:pPr>
    </w:p>
    <w:p w:rsidR="00F63D5C" w:rsidRPr="00BA5C44" w:rsidRDefault="00F63D5C" w:rsidP="00F6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C44">
        <w:rPr>
          <w:rFonts w:ascii="Consolas" w:hAnsi="Consolas" w:cs="Consolas"/>
          <w:color w:val="000000"/>
          <w:sz w:val="20"/>
          <w:szCs w:val="20"/>
        </w:rPr>
        <w:t>}</w:t>
      </w:r>
    </w:p>
    <w:p w:rsidR="002701DE" w:rsidRPr="002B6307" w:rsidRDefault="002701DE" w:rsidP="002701DE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2B6307" w:rsidRDefault="001664C2" w:rsidP="001664C2">
      <w:pPr>
        <w:pStyle w:val="Paragraphedeliste"/>
        <w:rPr>
          <w:b w:val="0"/>
        </w:rPr>
      </w:pPr>
    </w:p>
    <w:p w:rsidR="001B40EA" w:rsidRPr="00E96B08" w:rsidRDefault="001B40EA" w:rsidP="001664C2">
      <w:pPr>
        <w:pStyle w:val="Titre3"/>
        <w:ind w:left="360"/>
      </w:pPr>
    </w:p>
    <w:sectPr w:rsidR="001B40EA" w:rsidRPr="00E96B0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107C55"/>
    <w:rsid w:val="001267E3"/>
    <w:rsid w:val="00142596"/>
    <w:rsid w:val="0015551F"/>
    <w:rsid w:val="001664C2"/>
    <w:rsid w:val="001B40EA"/>
    <w:rsid w:val="00206A02"/>
    <w:rsid w:val="002701DE"/>
    <w:rsid w:val="002B01DA"/>
    <w:rsid w:val="0036305A"/>
    <w:rsid w:val="003877E0"/>
    <w:rsid w:val="0039737E"/>
    <w:rsid w:val="00442DAC"/>
    <w:rsid w:val="004951E6"/>
    <w:rsid w:val="004B66FA"/>
    <w:rsid w:val="005A494D"/>
    <w:rsid w:val="007C638A"/>
    <w:rsid w:val="00870DC6"/>
    <w:rsid w:val="00917CAD"/>
    <w:rsid w:val="00963586"/>
    <w:rsid w:val="00993C1F"/>
    <w:rsid w:val="009C4DA3"/>
    <w:rsid w:val="00A306EB"/>
    <w:rsid w:val="00AE30FA"/>
    <w:rsid w:val="00CA32B6"/>
    <w:rsid w:val="00D314DB"/>
    <w:rsid w:val="00E96B08"/>
    <w:rsid w:val="00EB600E"/>
    <w:rsid w:val="00F26A90"/>
    <w:rsid w:val="00F63D5C"/>
    <w:rsid w:val="00F8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6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3</cp:revision>
  <dcterms:created xsi:type="dcterms:W3CDTF">2012-02-15T07:46:00Z</dcterms:created>
  <dcterms:modified xsi:type="dcterms:W3CDTF">2012-02-15T07:56:00Z</dcterms:modified>
</cp:coreProperties>
</file>