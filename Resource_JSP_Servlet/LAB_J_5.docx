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Default="00FF6F29" w:rsidP="0080334E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JSP </w:t>
      </w:r>
      <w:r w:rsidR="00117A14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et </w:t>
      </w:r>
      <w:r w:rsidR="00731DD6">
        <w:rPr>
          <w:rFonts w:eastAsiaTheme="majorEastAsia" w:cstheme="majorBidi"/>
          <w:bCs/>
          <w:color w:val="C0504D" w:themeColor="accent2"/>
          <w:sz w:val="40"/>
          <w:szCs w:val="28"/>
        </w:rPr>
        <w:t>SERVLET</w:t>
      </w:r>
    </w:p>
    <w:p w:rsidR="006C11C1" w:rsidRPr="00576F71" w:rsidRDefault="006C11C1" w:rsidP="006C11C1">
      <w:pPr>
        <w:pStyle w:val="Titre2"/>
      </w:pPr>
      <w:r w:rsidRPr="00576F71">
        <w:t>Objectifs</w:t>
      </w:r>
    </w:p>
    <w:p w:rsidR="006C11C1" w:rsidRPr="006C11C1" w:rsidRDefault="006C11C1" w:rsidP="006C11C1">
      <w:pPr>
        <w:numPr>
          <w:ilvl w:val="0"/>
          <w:numId w:val="24"/>
        </w:numPr>
        <w:suppressAutoHyphens/>
        <w:spacing w:before="200" w:line="240" w:lineRule="auto"/>
      </w:pPr>
      <w:r w:rsidRPr="006C11C1">
        <w:t>Utilisation du RequestDispatcher</w:t>
      </w:r>
    </w:p>
    <w:p w:rsidR="006C11C1" w:rsidRPr="006C11C1" w:rsidRDefault="006C11C1" w:rsidP="006C11C1">
      <w:pPr>
        <w:numPr>
          <w:ilvl w:val="0"/>
          <w:numId w:val="24"/>
        </w:numPr>
        <w:suppressAutoHyphens/>
        <w:spacing w:before="200" w:line="240" w:lineRule="auto"/>
      </w:pPr>
      <w:r w:rsidRPr="006C11C1">
        <w:t>Passage de paramètre sur l’url</w:t>
      </w:r>
    </w:p>
    <w:p w:rsidR="006C11C1" w:rsidRPr="00576F71" w:rsidRDefault="006C11C1" w:rsidP="006C11C1">
      <w:pPr>
        <w:pStyle w:val="Titre2"/>
      </w:pPr>
      <w:r w:rsidRPr="00576F71">
        <w:t>Programme</w:t>
      </w:r>
    </w:p>
    <w:p w:rsidR="006C11C1" w:rsidRPr="006C11C1" w:rsidRDefault="006C11C1" w:rsidP="006C11C1">
      <w:pPr>
        <w:numPr>
          <w:ilvl w:val="0"/>
          <w:numId w:val="25"/>
        </w:numPr>
        <w:suppressAutoHyphens/>
        <w:spacing w:before="200" w:line="240" w:lineRule="auto"/>
        <w:rPr>
          <w:rStyle w:val="longtext"/>
        </w:rPr>
      </w:pPr>
      <w:r w:rsidRPr="006C11C1">
        <w:rPr>
          <w:rFonts w:eastAsia="Times New Roman" w:cs="CourierNewPSMT"/>
          <w:color w:val="1F497D" w:themeColor="text2"/>
        </w:rPr>
        <w:t>AcceptInput.html</w:t>
      </w:r>
      <w:r w:rsidRPr="006C11C1">
        <w:rPr>
          <w:rFonts w:eastAsia="Times New Roman" w:cs="Verdana"/>
          <w:color w:val="000000"/>
        </w:rPr>
        <w:t xml:space="preserve">: </w:t>
      </w:r>
      <w:r w:rsidRPr="006C11C1">
        <w:rPr>
          <w:rStyle w:val="longtext"/>
          <w:shd w:val="clear" w:color="auto" w:fill="FFFFFF"/>
        </w:rPr>
        <w:t>Accepte deux valeurs numériques et une opération comme entrée utilisateur.</w:t>
      </w:r>
      <w:r w:rsidRPr="006C11C1">
        <w:rPr>
          <w:rStyle w:val="Titre2Car"/>
          <w:shd w:val="clear" w:color="auto" w:fill="FFFFFF"/>
        </w:rPr>
        <w:t xml:space="preserve"> </w:t>
      </w:r>
      <w:r w:rsidRPr="006C11C1">
        <w:rPr>
          <w:rStyle w:val="longtext"/>
          <w:shd w:val="clear" w:color="auto" w:fill="FFFFFF"/>
        </w:rPr>
        <w:t>Ces valeurs d'entrée numérique sont passées comme paramètres à CalculServlet.java.</w:t>
      </w:r>
    </w:p>
    <w:p w:rsidR="006C11C1" w:rsidRPr="006C11C1" w:rsidRDefault="006C11C1" w:rsidP="006C11C1">
      <w:pPr>
        <w:numPr>
          <w:ilvl w:val="0"/>
          <w:numId w:val="25"/>
        </w:numPr>
        <w:suppressAutoHyphens/>
        <w:spacing w:before="200" w:line="240" w:lineRule="auto"/>
      </w:pPr>
      <w:r w:rsidRPr="006C11C1">
        <w:rPr>
          <w:rStyle w:val="longtext"/>
          <w:color w:val="1F497D" w:themeColor="text2"/>
          <w:shd w:val="clear" w:color="auto" w:fill="FFFFFF"/>
        </w:rPr>
        <w:t>CalculServlet.java</w:t>
      </w:r>
      <w:r w:rsidRPr="006C11C1">
        <w:rPr>
          <w:rFonts w:eastAsia="Times New Roman" w:cs="CourierNewPSMT"/>
        </w:rPr>
        <w:t>: Effectue les calculs.</w:t>
      </w:r>
    </w:p>
    <w:p w:rsidR="006C11C1" w:rsidRPr="006C11C1" w:rsidRDefault="006C11C1" w:rsidP="006C11C1">
      <w:pPr>
        <w:numPr>
          <w:ilvl w:val="0"/>
          <w:numId w:val="25"/>
        </w:numPr>
        <w:suppressAutoHyphens/>
        <w:spacing w:before="200" w:line="240" w:lineRule="auto"/>
      </w:pPr>
      <w:r w:rsidRPr="006C11C1">
        <w:rPr>
          <w:rFonts w:eastAsia="Times New Roman" w:cs="CourierNewPSMT"/>
          <w:color w:val="1F497D" w:themeColor="text2"/>
        </w:rPr>
        <w:t>Calculate.jsp</w:t>
      </w:r>
      <w:r w:rsidRPr="006C11C1">
        <w:rPr>
          <w:rFonts w:eastAsia="Times New Roman" w:cs="CourierNewPSMT"/>
        </w:rPr>
        <w:t> :</w:t>
      </w:r>
      <w:r>
        <w:rPr>
          <w:rFonts w:eastAsia="Times New Roman" w:cs="CourierNewPSMT"/>
        </w:rPr>
        <w:t xml:space="preserve"> </w:t>
      </w:r>
      <w:r w:rsidRPr="006C11C1">
        <w:rPr>
          <w:rFonts w:eastAsia="Times New Roman" w:cs="CourierNewPSMT"/>
        </w:rPr>
        <w:t>Affiche le rêsultat</w:t>
      </w:r>
    </w:p>
    <w:p w:rsidR="006C11C1" w:rsidRDefault="006C11C1" w:rsidP="006C11C1">
      <w:pPr>
        <w:pStyle w:val="Titre2"/>
      </w:pPr>
      <w:r w:rsidRPr="006C11C1">
        <w:t xml:space="preserve">Etapes : </w:t>
      </w:r>
    </w:p>
    <w:p w:rsidR="006C11C1" w:rsidRDefault="006C11C1" w:rsidP="006C11C1"/>
    <w:p w:rsidR="006C11C1" w:rsidRDefault="006C11C1" w:rsidP="006C11C1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 w:rsidRPr="000907BC">
        <w:rPr>
          <w:color w:val="auto"/>
          <w:sz w:val="24"/>
          <w:szCs w:val="24"/>
        </w:rPr>
        <w:t xml:space="preserve">Créer un projet </w:t>
      </w:r>
      <w:r>
        <w:rPr>
          <w:color w:val="auto"/>
          <w:sz w:val="24"/>
          <w:szCs w:val="24"/>
        </w:rPr>
        <w:t>web</w:t>
      </w:r>
    </w:p>
    <w:p w:rsidR="006C11C1" w:rsidRPr="00766021" w:rsidRDefault="006C11C1" w:rsidP="006C11C1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Crée </w:t>
      </w:r>
      <w:r w:rsidRPr="00530774">
        <w:rPr>
          <w:color w:val="auto"/>
          <w:sz w:val="24"/>
          <w:szCs w:val="24"/>
        </w:rPr>
        <w:t xml:space="preserve">une page HTML </w:t>
      </w:r>
      <w:r w:rsidRPr="006C11C1">
        <w:rPr>
          <w:rFonts w:eastAsia="Times New Roman" w:cs="CourierNewPSMT"/>
          <w:color w:val="1F497D" w:themeColor="text2"/>
          <w:sz w:val="24"/>
          <w:szCs w:val="24"/>
          <w:lang w:eastAsia="fr-FR"/>
        </w:rPr>
        <w:t>AcceptInput.html</w:t>
      </w:r>
      <w:r>
        <w:rPr>
          <w:rFonts w:eastAsia="Times New Roman" w:cs="CourierNewPSMT"/>
          <w:color w:val="000000"/>
          <w:sz w:val="24"/>
          <w:szCs w:val="24"/>
          <w:lang w:eastAsia="fr-FR"/>
        </w:rPr>
        <w:t xml:space="preserve"> 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color w:val="008080"/>
          <w:lang w:val="fr-FR" w:eastAsia="fr-FR"/>
        </w:rPr>
        <w:t>&lt;</w:t>
      </w:r>
      <w:r w:rsidRPr="006C11C1">
        <w:rPr>
          <w:highlight w:val="lightGray"/>
          <w:lang w:val="fr-FR" w:eastAsia="fr-FR"/>
        </w:rPr>
        <w:t>html</w:t>
      </w:r>
      <w:r w:rsidRPr="006C11C1">
        <w:rPr>
          <w:color w:val="008080"/>
          <w:lang w:val="fr-FR" w:eastAsia="fr-FR"/>
        </w:rPr>
        <w:t>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body</w:t>
      </w:r>
      <w:r w:rsidRPr="006C11C1">
        <w:rPr>
          <w:color w:val="008080"/>
          <w:lang w:val="fr-FR" w:eastAsia="fr-FR"/>
        </w:rPr>
        <w:t>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lang w:val="fr-FR" w:eastAsia="fr-FR"/>
        </w:rPr>
        <w:tab/>
      </w: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h2</w:t>
      </w:r>
      <w:r w:rsidRPr="006C11C1">
        <w:rPr>
          <w:color w:val="008080"/>
          <w:lang w:val="fr-FR" w:eastAsia="fr-FR"/>
        </w:rPr>
        <w:t>&gt;</w:t>
      </w:r>
      <w:r w:rsidRPr="006C11C1">
        <w:rPr>
          <w:u w:val="single"/>
          <w:lang w:val="fr-FR" w:eastAsia="fr-FR"/>
        </w:rPr>
        <w:t>Opérations</w:t>
      </w:r>
      <w:r w:rsidRPr="006C11C1">
        <w:rPr>
          <w:lang w:val="fr-FR" w:eastAsia="fr-FR"/>
        </w:rPr>
        <w:t xml:space="preserve"> </w:t>
      </w:r>
      <w:r w:rsidRPr="006C11C1">
        <w:rPr>
          <w:u w:val="single"/>
          <w:lang w:val="fr-FR" w:eastAsia="fr-FR"/>
        </w:rPr>
        <w:t>Arithmétiques</w:t>
      </w:r>
      <w:r w:rsidRPr="006C11C1">
        <w:rPr>
          <w:color w:val="008080"/>
          <w:lang w:val="fr-FR" w:eastAsia="fr-FR"/>
        </w:rPr>
        <w:t>&lt;/</w:t>
      </w:r>
      <w:r w:rsidRPr="006C11C1">
        <w:rPr>
          <w:lang w:val="fr-FR" w:eastAsia="fr-FR"/>
        </w:rPr>
        <w:t>h2</w:t>
      </w:r>
      <w:r w:rsidRPr="006C11C1">
        <w:rPr>
          <w:color w:val="008080"/>
          <w:lang w:val="fr-FR" w:eastAsia="fr-FR"/>
        </w:rPr>
        <w:t>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form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method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"post"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action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"calcul"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input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type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"radio"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name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"op"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value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"add"</w:t>
      </w:r>
      <w:r w:rsidRPr="00766021">
        <w:rPr>
          <w:color w:val="008080"/>
          <w:lang w:eastAsia="fr-FR"/>
        </w:rPr>
        <w:t>&gt;</w:t>
      </w:r>
      <w:r w:rsidRPr="00766021">
        <w:rPr>
          <w:lang w:eastAsia="fr-FR"/>
        </w:rPr>
        <w:t xml:space="preserve">Addition </w:t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br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input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type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"radio"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name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"op"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value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"sub"</w:t>
      </w:r>
      <w:r w:rsidRPr="00766021">
        <w:rPr>
          <w:color w:val="008080"/>
          <w:lang w:eastAsia="fr-FR"/>
        </w:rPr>
        <w:t>&gt;</w:t>
      </w:r>
      <w:r w:rsidRPr="00766021">
        <w:rPr>
          <w:u w:val="single"/>
          <w:lang w:eastAsia="fr-FR"/>
        </w:rPr>
        <w:t>Soustraction</w:t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br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input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type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"radio"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name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"op"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value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"div"</w:t>
      </w:r>
      <w:r w:rsidRPr="00766021">
        <w:rPr>
          <w:color w:val="008080"/>
          <w:lang w:eastAsia="fr-FR"/>
        </w:rPr>
        <w:t>&gt;</w:t>
      </w:r>
      <w:r w:rsidRPr="00766021">
        <w:rPr>
          <w:lang w:eastAsia="fr-FR"/>
        </w:rPr>
        <w:t>Division</w:t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br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input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type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"radio"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name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"op"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value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"mul"</w:t>
      </w:r>
      <w:r w:rsidRPr="00766021">
        <w:rPr>
          <w:color w:val="008080"/>
          <w:lang w:eastAsia="fr-FR"/>
        </w:rPr>
        <w:t>&gt;</w:t>
      </w:r>
      <w:r w:rsidRPr="00766021">
        <w:rPr>
          <w:lang w:eastAsia="fr-FR"/>
        </w:rPr>
        <w:t>Multiplication</w:t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br</w:t>
      </w:r>
      <w:r w:rsidRPr="00766021">
        <w:rPr>
          <w:color w:val="008080"/>
          <w:lang w:eastAsia="fr-FR"/>
        </w:rPr>
        <w:t>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br</w:t>
      </w:r>
      <w:r w:rsidRPr="006C11C1">
        <w:rPr>
          <w:color w:val="008080"/>
          <w:lang w:val="fr-FR" w:eastAsia="fr-FR"/>
        </w:rPr>
        <w:t>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6C11C1">
        <w:rPr>
          <w:u w:val="single"/>
          <w:lang w:val="fr-FR" w:eastAsia="fr-FR"/>
        </w:rPr>
        <w:t>Entrer</w:t>
      </w:r>
      <w:r w:rsidRPr="006C11C1">
        <w:rPr>
          <w:lang w:val="fr-FR" w:eastAsia="fr-FR"/>
        </w:rPr>
        <w:t xml:space="preserve"> </w:t>
      </w:r>
      <w:r w:rsidRPr="006C11C1">
        <w:rPr>
          <w:u w:val="single"/>
          <w:lang w:val="fr-FR" w:eastAsia="fr-FR"/>
        </w:rPr>
        <w:t>le</w:t>
      </w:r>
      <w:r w:rsidRPr="006C11C1">
        <w:rPr>
          <w:lang w:val="fr-FR" w:eastAsia="fr-FR"/>
        </w:rPr>
        <w:t xml:space="preserve"> premier </w:t>
      </w:r>
      <w:r w:rsidRPr="006C11C1">
        <w:rPr>
          <w:u w:val="single"/>
          <w:lang w:val="fr-FR" w:eastAsia="fr-FR"/>
        </w:rPr>
        <w:t>nombre</w:t>
      </w:r>
      <w:r w:rsidRPr="006C11C1">
        <w:rPr>
          <w:lang w:val="fr-FR" w:eastAsia="fr-FR"/>
        </w:rPr>
        <w:t xml:space="preserve">: </w:t>
      </w: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input</w:t>
      </w:r>
      <w:r w:rsidRPr="006C11C1">
        <w:rPr>
          <w:color w:val="auto"/>
          <w:lang w:val="fr-FR" w:eastAsia="fr-FR"/>
        </w:rPr>
        <w:t xml:space="preserve"> </w:t>
      </w:r>
      <w:r w:rsidRPr="006C11C1">
        <w:rPr>
          <w:color w:val="7F007F"/>
          <w:lang w:val="fr-FR" w:eastAsia="fr-FR"/>
        </w:rPr>
        <w:t>type</w:t>
      </w:r>
      <w:r w:rsidRPr="006C11C1">
        <w:rPr>
          <w:lang w:val="fr-FR" w:eastAsia="fr-FR"/>
        </w:rPr>
        <w:t>=</w:t>
      </w:r>
      <w:r w:rsidRPr="006C11C1">
        <w:rPr>
          <w:i/>
          <w:iCs/>
          <w:color w:val="2A00FF"/>
          <w:lang w:val="fr-FR" w:eastAsia="fr-FR"/>
        </w:rPr>
        <w:t>"text"</w:t>
      </w:r>
      <w:r w:rsidRPr="006C11C1">
        <w:rPr>
          <w:color w:val="auto"/>
          <w:lang w:val="fr-FR" w:eastAsia="fr-FR"/>
        </w:rPr>
        <w:t xml:space="preserve"> </w:t>
      </w:r>
      <w:r w:rsidRPr="006C11C1">
        <w:rPr>
          <w:color w:val="7F007F"/>
          <w:lang w:val="fr-FR" w:eastAsia="fr-FR"/>
        </w:rPr>
        <w:t>name</w:t>
      </w:r>
      <w:r w:rsidRPr="006C11C1">
        <w:rPr>
          <w:lang w:val="fr-FR" w:eastAsia="fr-FR"/>
        </w:rPr>
        <w:t>=</w:t>
      </w:r>
      <w:r w:rsidRPr="006C11C1">
        <w:rPr>
          <w:i/>
          <w:iCs/>
          <w:color w:val="2A00FF"/>
          <w:lang w:val="fr-FR" w:eastAsia="fr-FR"/>
        </w:rPr>
        <w:t>"num1"</w:t>
      </w:r>
      <w:r w:rsidRPr="006C11C1">
        <w:rPr>
          <w:color w:val="auto"/>
          <w:lang w:val="fr-FR" w:eastAsia="fr-FR"/>
        </w:rPr>
        <w:t xml:space="preserve"> </w:t>
      </w:r>
      <w:r w:rsidRPr="006C11C1">
        <w:rPr>
          <w:color w:val="7F007F"/>
          <w:lang w:val="fr-FR" w:eastAsia="fr-FR"/>
        </w:rPr>
        <w:t>value</w:t>
      </w:r>
      <w:r w:rsidRPr="006C11C1">
        <w:rPr>
          <w:lang w:val="fr-FR" w:eastAsia="fr-FR"/>
        </w:rPr>
        <w:t>=</w:t>
      </w:r>
      <w:r w:rsidRPr="006C11C1">
        <w:rPr>
          <w:i/>
          <w:iCs/>
          <w:color w:val="2A00FF"/>
          <w:lang w:val="fr-FR" w:eastAsia="fr-FR"/>
        </w:rPr>
        <w:t>""</w:t>
      </w:r>
      <w:r w:rsidRPr="006C11C1">
        <w:rPr>
          <w:color w:val="008080"/>
          <w:lang w:val="fr-FR" w:eastAsia="fr-FR"/>
        </w:rPr>
        <w:t>&gt;</w:t>
      </w:r>
      <w:r w:rsidRPr="006C11C1">
        <w:rPr>
          <w:lang w:val="fr-FR" w:eastAsia="fr-FR"/>
        </w:rPr>
        <w:t xml:space="preserve"> </w:t>
      </w: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br</w:t>
      </w:r>
      <w:r w:rsidRPr="006C11C1">
        <w:rPr>
          <w:color w:val="008080"/>
          <w:lang w:val="fr-FR" w:eastAsia="fr-FR"/>
        </w:rPr>
        <w:t>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6C11C1">
        <w:rPr>
          <w:u w:val="single"/>
          <w:lang w:val="fr-FR" w:eastAsia="fr-FR"/>
        </w:rPr>
        <w:t>Entrer</w:t>
      </w:r>
      <w:r w:rsidRPr="006C11C1">
        <w:rPr>
          <w:lang w:val="fr-FR" w:eastAsia="fr-FR"/>
        </w:rPr>
        <w:t xml:space="preserve"> </w:t>
      </w:r>
      <w:r w:rsidRPr="006C11C1">
        <w:rPr>
          <w:u w:val="single"/>
          <w:lang w:val="fr-FR" w:eastAsia="fr-FR"/>
        </w:rPr>
        <w:t>le</w:t>
      </w:r>
      <w:r w:rsidRPr="006C11C1">
        <w:rPr>
          <w:lang w:val="fr-FR" w:eastAsia="fr-FR"/>
        </w:rPr>
        <w:t xml:space="preserve"> second  </w:t>
      </w:r>
      <w:r w:rsidRPr="006C11C1">
        <w:rPr>
          <w:u w:val="single"/>
          <w:lang w:val="fr-FR" w:eastAsia="fr-FR"/>
        </w:rPr>
        <w:t>nombre</w:t>
      </w:r>
      <w:r w:rsidRPr="006C11C1">
        <w:rPr>
          <w:lang w:val="fr-FR" w:eastAsia="fr-FR"/>
        </w:rPr>
        <w:t xml:space="preserve">: </w:t>
      </w: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input</w:t>
      </w:r>
      <w:r w:rsidRPr="006C11C1">
        <w:rPr>
          <w:color w:val="auto"/>
          <w:lang w:val="fr-FR" w:eastAsia="fr-FR"/>
        </w:rPr>
        <w:t xml:space="preserve"> </w:t>
      </w:r>
      <w:r w:rsidRPr="006C11C1">
        <w:rPr>
          <w:color w:val="7F007F"/>
          <w:lang w:val="fr-FR" w:eastAsia="fr-FR"/>
        </w:rPr>
        <w:t>type</w:t>
      </w:r>
      <w:r w:rsidRPr="006C11C1">
        <w:rPr>
          <w:lang w:val="fr-FR" w:eastAsia="fr-FR"/>
        </w:rPr>
        <w:t>=</w:t>
      </w:r>
      <w:r w:rsidRPr="006C11C1">
        <w:rPr>
          <w:i/>
          <w:iCs/>
          <w:color w:val="2A00FF"/>
          <w:lang w:val="fr-FR" w:eastAsia="fr-FR"/>
        </w:rPr>
        <w:t>"text"</w:t>
      </w:r>
      <w:r w:rsidRPr="006C11C1">
        <w:rPr>
          <w:color w:val="auto"/>
          <w:lang w:val="fr-FR" w:eastAsia="fr-FR"/>
        </w:rPr>
        <w:t xml:space="preserve"> </w:t>
      </w:r>
      <w:r w:rsidRPr="006C11C1">
        <w:rPr>
          <w:color w:val="7F007F"/>
          <w:lang w:val="fr-FR" w:eastAsia="fr-FR"/>
        </w:rPr>
        <w:t>name</w:t>
      </w:r>
      <w:r w:rsidRPr="006C11C1">
        <w:rPr>
          <w:lang w:val="fr-FR" w:eastAsia="fr-FR"/>
        </w:rPr>
        <w:t>=</w:t>
      </w:r>
      <w:r w:rsidRPr="006C11C1">
        <w:rPr>
          <w:i/>
          <w:iCs/>
          <w:color w:val="2A00FF"/>
          <w:lang w:val="fr-FR" w:eastAsia="fr-FR"/>
        </w:rPr>
        <w:t>"num2"</w:t>
      </w:r>
      <w:r w:rsidRPr="006C11C1">
        <w:rPr>
          <w:color w:val="auto"/>
          <w:lang w:val="fr-FR" w:eastAsia="fr-FR"/>
        </w:rPr>
        <w:t xml:space="preserve"> </w:t>
      </w:r>
      <w:r w:rsidRPr="006C11C1">
        <w:rPr>
          <w:color w:val="7F007F"/>
          <w:lang w:val="fr-FR" w:eastAsia="fr-FR"/>
        </w:rPr>
        <w:t>value</w:t>
      </w:r>
      <w:r w:rsidRPr="006C11C1">
        <w:rPr>
          <w:lang w:val="fr-FR" w:eastAsia="fr-FR"/>
        </w:rPr>
        <w:t>=</w:t>
      </w:r>
      <w:r w:rsidRPr="006C11C1">
        <w:rPr>
          <w:i/>
          <w:iCs/>
          <w:color w:val="2A00FF"/>
          <w:lang w:val="fr-FR" w:eastAsia="fr-FR"/>
        </w:rPr>
        <w:t>""</w:t>
      </w:r>
      <w:r w:rsidRPr="006C11C1">
        <w:rPr>
          <w:color w:val="008080"/>
          <w:lang w:val="fr-FR" w:eastAsia="fr-FR"/>
        </w:rPr>
        <w:t>&gt;</w:t>
      </w:r>
      <w:r w:rsidRPr="006C11C1">
        <w:rPr>
          <w:lang w:val="fr-FR" w:eastAsia="fr-FR"/>
        </w:rPr>
        <w:t xml:space="preserve"> </w:t>
      </w:r>
      <w:r w:rsidRPr="006C11C1">
        <w:rPr>
          <w:color w:val="008080"/>
          <w:lang w:val="fr-FR" w:eastAsia="fr-FR"/>
        </w:rPr>
        <w:t>&lt;</w:t>
      </w:r>
      <w:r w:rsidRPr="006C11C1">
        <w:rPr>
          <w:lang w:val="fr-FR" w:eastAsia="fr-FR"/>
        </w:rPr>
        <w:t>br</w:t>
      </w:r>
      <w:r w:rsidRPr="006C11C1">
        <w:rPr>
          <w:color w:val="008080"/>
          <w:lang w:val="fr-FR"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6C11C1">
        <w:rPr>
          <w:lang w:val="fr-FR"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br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color w:val="008080"/>
          <w:lang w:eastAsia="fr-FR"/>
        </w:rPr>
        <w:t>&lt;</w:t>
      </w:r>
      <w:r w:rsidRPr="00766021">
        <w:rPr>
          <w:lang w:eastAsia="fr-FR"/>
        </w:rPr>
        <w:t>input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type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"Submit"</w:t>
      </w:r>
      <w:r w:rsidRPr="00766021">
        <w:rPr>
          <w:color w:val="auto"/>
          <w:lang w:eastAsia="fr-FR"/>
        </w:rPr>
        <w:t xml:space="preserve"> </w:t>
      </w:r>
      <w:r w:rsidRPr="00766021">
        <w:rPr>
          <w:color w:val="7F007F"/>
          <w:lang w:eastAsia="fr-FR"/>
        </w:rPr>
        <w:t>value</w:t>
      </w:r>
      <w:r w:rsidRPr="00766021">
        <w:rPr>
          <w:lang w:eastAsia="fr-FR"/>
        </w:rPr>
        <w:t>=</w:t>
      </w:r>
      <w:r w:rsidRPr="00766021">
        <w:rPr>
          <w:i/>
          <w:iCs/>
          <w:color w:val="2A00FF"/>
          <w:lang w:eastAsia="fr-FR"/>
        </w:rPr>
        <w:t>"Calculer"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ab/>
      </w:r>
      <w:r w:rsidRPr="00766021">
        <w:rPr>
          <w:lang w:eastAsia="fr-FR"/>
        </w:rPr>
        <w:tab/>
      </w:r>
      <w:r w:rsidRPr="00766021">
        <w:rPr>
          <w:color w:val="008080"/>
          <w:lang w:eastAsia="fr-FR"/>
        </w:rPr>
        <w:t>&lt;/</w:t>
      </w:r>
      <w:r w:rsidRPr="00766021">
        <w:rPr>
          <w:lang w:eastAsia="fr-FR"/>
        </w:rPr>
        <w:t>form</w:t>
      </w:r>
      <w:r w:rsidRPr="00766021">
        <w:rPr>
          <w:color w:val="008080"/>
          <w:lang w:eastAsia="fr-FR"/>
        </w:rPr>
        <w:t>&gt;</w:t>
      </w:r>
    </w:p>
    <w:p w:rsidR="006C11C1" w:rsidRDefault="006C11C1" w:rsidP="006C11C1">
      <w:pPr>
        <w:pStyle w:val="Code"/>
        <w:rPr>
          <w:color w:val="auto"/>
          <w:lang w:eastAsia="fr-FR"/>
        </w:rPr>
      </w:pPr>
      <w:r>
        <w:rPr>
          <w:color w:val="008080"/>
          <w:lang w:eastAsia="fr-FR"/>
        </w:rPr>
        <w:t>&lt;/</w:t>
      </w:r>
      <w:r>
        <w:rPr>
          <w:lang w:eastAsia="fr-FR"/>
        </w:rPr>
        <w:t>body</w:t>
      </w:r>
      <w:r>
        <w:rPr>
          <w:color w:val="008080"/>
          <w:lang w:eastAsia="fr-FR"/>
        </w:rPr>
        <w:t>&gt;</w:t>
      </w:r>
    </w:p>
    <w:p w:rsidR="006C11C1" w:rsidRDefault="006C11C1" w:rsidP="006C11C1">
      <w:pPr>
        <w:pStyle w:val="Code"/>
        <w:rPr>
          <w:color w:val="auto"/>
          <w:sz w:val="24"/>
          <w:szCs w:val="24"/>
        </w:rPr>
      </w:pPr>
      <w:r>
        <w:rPr>
          <w:color w:val="008080"/>
          <w:lang w:eastAsia="fr-FR"/>
        </w:rPr>
        <w:t>&lt;/</w:t>
      </w:r>
      <w:r>
        <w:rPr>
          <w:highlight w:val="lightGray"/>
          <w:lang w:eastAsia="fr-FR"/>
        </w:rPr>
        <w:t>html</w:t>
      </w:r>
      <w:r>
        <w:rPr>
          <w:color w:val="008080"/>
          <w:lang w:eastAsia="fr-FR"/>
        </w:rPr>
        <w:t>&gt;</w:t>
      </w:r>
    </w:p>
    <w:p w:rsidR="006C11C1" w:rsidRDefault="006C11C1" w:rsidP="006C11C1">
      <w:pPr>
        <w:pStyle w:val="Label1"/>
        <w:ind w:left="720" w:firstLine="0"/>
        <w:rPr>
          <w:color w:val="auto"/>
          <w:sz w:val="24"/>
          <w:szCs w:val="24"/>
        </w:rPr>
      </w:pPr>
    </w:p>
    <w:p w:rsidR="006C11C1" w:rsidRPr="006C11C1" w:rsidRDefault="006C11C1" w:rsidP="006C11C1">
      <w:pPr>
        <w:pStyle w:val="Label1"/>
        <w:numPr>
          <w:ilvl w:val="0"/>
          <w:numId w:val="17"/>
        </w:numPr>
        <w:rPr>
          <w:color w:val="1F497D" w:themeColor="text2"/>
          <w:sz w:val="24"/>
          <w:szCs w:val="24"/>
        </w:rPr>
      </w:pPr>
      <w:r>
        <w:rPr>
          <w:color w:val="auto"/>
          <w:sz w:val="24"/>
          <w:szCs w:val="24"/>
        </w:rPr>
        <w:t xml:space="preserve">Crée </w:t>
      </w:r>
      <w:r w:rsidRPr="00530774">
        <w:rPr>
          <w:color w:val="auto"/>
          <w:sz w:val="24"/>
          <w:szCs w:val="24"/>
        </w:rPr>
        <w:t xml:space="preserve">une page HTML </w:t>
      </w:r>
      <w:r w:rsidRPr="006C11C1">
        <w:rPr>
          <w:rFonts w:eastAsia="Times New Roman" w:cs="CourierNewPSMT"/>
          <w:color w:val="1F497D" w:themeColor="text2"/>
          <w:sz w:val="24"/>
          <w:szCs w:val="24"/>
          <w:lang w:eastAsia="fr-FR"/>
        </w:rPr>
        <w:t>Calculate.jsp</w:t>
      </w:r>
    </w:p>
    <w:p w:rsidR="006C11C1" w:rsidRDefault="006C11C1" w:rsidP="006C11C1">
      <w:pPr>
        <w:pStyle w:val="Code"/>
        <w:rPr>
          <w:color w:val="auto"/>
          <w:lang w:eastAsia="fr-FR"/>
        </w:rPr>
      </w:pPr>
      <w:r>
        <w:rPr>
          <w:lang w:eastAsia="fr-FR"/>
        </w:rPr>
        <w:t>&lt;%-- Import the Java packages --%&gt;</w:t>
      </w:r>
    </w:p>
    <w:p w:rsidR="006C11C1" w:rsidRDefault="006C11C1" w:rsidP="006C11C1">
      <w:pPr>
        <w:pStyle w:val="Code"/>
        <w:rPr>
          <w:color w:val="auto"/>
          <w:lang w:eastAsia="fr-FR"/>
        </w:rPr>
      </w:pPr>
      <w:r>
        <w:rPr>
          <w:color w:val="BF5F3F"/>
          <w:lang w:eastAsia="fr-FR"/>
        </w:rPr>
        <w:t>&lt;%@</w:t>
      </w:r>
      <w:r>
        <w:rPr>
          <w:color w:val="auto"/>
          <w:lang w:eastAsia="fr-FR"/>
        </w:rPr>
        <w:t xml:space="preserve"> </w:t>
      </w:r>
      <w:r>
        <w:rPr>
          <w:color w:val="3F7F7F"/>
          <w:lang w:eastAsia="fr-FR"/>
        </w:rPr>
        <w:t>page</w:t>
      </w:r>
      <w:r>
        <w:rPr>
          <w:color w:val="auto"/>
          <w:lang w:eastAsia="fr-FR"/>
        </w:rPr>
        <w:t xml:space="preserve"> </w:t>
      </w:r>
      <w:r>
        <w:rPr>
          <w:color w:val="7F007F"/>
          <w:lang w:eastAsia="fr-FR"/>
        </w:rPr>
        <w:t>language</w:t>
      </w:r>
      <w:r>
        <w:rPr>
          <w:lang w:eastAsia="fr-FR"/>
        </w:rPr>
        <w:t>=</w:t>
      </w:r>
      <w:r>
        <w:rPr>
          <w:i/>
          <w:iCs/>
          <w:color w:val="2A00FF"/>
          <w:lang w:eastAsia="fr-FR"/>
        </w:rPr>
        <w:t>"java"</w:t>
      </w:r>
      <w:r>
        <w:rPr>
          <w:color w:val="BF5F3F"/>
          <w:lang w:eastAsia="fr-FR"/>
        </w:rPr>
        <w:t>%&gt;</w:t>
      </w:r>
    </w:p>
    <w:p w:rsidR="006C11C1" w:rsidRDefault="006C11C1" w:rsidP="006C11C1">
      <w:pPr>
        <w:pStyle w:val="Code"/>
        <w:rPr>
          <w:color w:val="auto"/>
          <w:lang w:eastAsia="fr-FR"/>
        </w:rPr>
      </w:pP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color w:val="008080"/>
          <w:lang w:eastAsia="fr-FR"/>
        </w:rPr>
        <w:t>&lt;</w:t>
      </w:r>
      <w:r w:rsidRPr="00766021">
        <w:rPr>
          <w:color w:val="3F7F7F"/>
          <w:lang w:eastAsia="fr-FR"/>
        </w:rPr>
        <w:t>html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color w:val="008080"/>
          <w:lang w:eastAsia="fr-FR"/>
        </w:rPr>
        <w:lastRenderedPageBreak/>
        <w:t>&lt;</w:t>
      </w:r>
      <w:r w:rsidRPr="00766021">
        <w:rPr>
          <w:color w:val="3F7F7F"/>
          <w:lang w:eastAsia="fr-FR"/>
        </w:rPr>
        <w:t>body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>&lt;%-- Displaying the option selected --%&gt;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lang w:val="fr-FR" w:eastAsia="fr-FR"/>
        </w:rPr>
        <w:t xml:space="preserve">L'opération </w:t>
      </w:r>
      <w:r w:rsidRPr="006C11C1">
        <w:rPr>
          <w:u w:val="single"/>
          <w:lang w:val="fr-FR" w:eastAsia="fr-FR"/>
        </w:rPr>
        <w:t>mathématique</w:t>
      </w:r>
      <w:r w:rsidRPr="006C11C1">
        <w:rPr>
          <w:lang w:val="fr-FR" w:eastAsia="fr-FR"/>
        </w:rPr>
        <w:t xml:space="preserve"> </w:t>
      </w:r>
      <w:r w:rsidRPr="006C11C1">
        <w:rPr>
          <w:u w:val="single"/>
          <w:lang w:val="fr-FR" w:eastAsia="fr-FR"/>
        </w:rPr>
        <w:t>est</w:t>
      </w:r>
      <w:r w:rsidRPr="006C11C1">
        <w:rPr>
          <w:lang w:val="fr-FR" w:eastAsia="fr-FR"/>
        </w:rPr>
        <w:t>:</w:t>
      </w:r>
    </w:p>
    <w:p w:rsidR="006C11C1" w:rsidRPr="006C11C1" w:rsidRDefault="006C11C1" w:rsidP="006C11C1">
      <w:pPr>
        <w:pStyle w:val="Code"/>
        <w:rPr>
          <w:color w:val="auto"/>
          <w:lang w:val="fr-FR" w:eastAsia="fr-FR"/>
        </w:rPr>
      </w:pPr>
      <w:r w:rsidRPr="006C11C1">
        <w:rPr>
          <w:color w:val="BF5F3F"/>
          <w:lang w:val="fr-FR" w:eastAsia="fr-FR"/>
        </w:rPr>
        <w:t>&lt;%=</w:t>
      </w:r>
      <w:r w:rsidRPr="006C11C1">
        <w:rPr>
          <w:lang w:val="fr-FR" w:eastAsia="fr-FR"/>
        </w:rPr>
        <w:t>request.getParameter(</w:t>
      </w:r>
      <w:r w:rsidRPr="006C11C1">
        <w:rPr>
          <w:color w:val="2A00FF"/>
          <w:lang w:val="fr-FR" w:eastAsia="fr-FR"/>
        </w:rPr>
        <w:t>"final_output"</w:t>
      </w:r>
      <w:r w:rsidRPr="006C11C1">
        <w:rPr>
          <w:lang w:val="fr-FR" w:eastAsia="fr-FR"/>
        </w:rPr>
        <w:t>)</w:t>
      </w:r>
      <w:r w:rsidRPr="006C11C1">
        <w:rPr>
          <w:color w:val="BF5F3F"/>
          <w:lang w:val="fr-FR" w:eastAsia="fr-FR"/>
        </w:rPr>
        <w:t>%&gt;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color w:val="008080"/>
          <w:lang w:eastAsia="fr-FR"/>
        </w:rPr>
        <w:t>&lt;</w:t>
      </w:r>
      <w:r w:rsidRPr="00766021">
        <w:rPr>
          <w:color w:val="3F7F7F"/>
          <w:lang w:eastAsia="fr-FR"/>
        </w:rPr>
        <w:t>br</w:t>
      </w:r>
      <w:r w:rsidRPr="00766021">
        <w:rPr>
          <w:color w:val="008080"/>
          <w:lang w:eastAsia="fr-FR"/>
        </w:rPr>
        <w:t>&gt;</w:t>
      </w: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</w:p>
    <w:p w:rsidR="006C11C1" w:rsidRPr="00766021" w:rsidRDefault="006C11C1" w:rsidP="006C11C1">
      <w:pPr>
        <w:pStyle w:val="Code"/>
        <w:rPr>
          <w:color w:val="auto"/>
          <w:lang w:eastAsia="fr-FR"/>
        </w:rPr>
      </w:pPr>
      <w:r w:rsidRPr="00766021">
        <w:rPr>
          <w:lang w:eastAsia="fr-FR"/>
        </w:rPr>
        <w:t xml:space="preserve">The Result is : </w:t>
      </w:r>
      <w:r w:rsidRPr="00766021">
        <w:rPr>
          <w:color w:val="BF5F3F"/>
          <w:lang w:eastAsia="fr-FR"/>
        </w:rPr>
        <w:t>&lt;%=</w:t>
      </w:r>
      <w:r w:rsidRPr="00766021">
        <w:rPr>
          <w:lang w:eastAsia="fr-FR"/>
        </w:rPr>
        <w:t>request.getParameter(</w:t>
      </w:r>
      <w:r w:rsidRPr="00766021">
        <w:rPr>
          <w:color w:val="2A00FF"/>
          <w:lang w:eastAsia="fr-FR"/>
        </w:rPr>
        <w:t>"in"</w:t>
      </w:r>
      <w:r w:rsidRPr="00766021">
        <w:rPr>
          <w:lang w:eastAsia="fr-FR"/>
        </w:rPr>
        <w:t>)</w:t>
      </w:r>
      <w:r w:rsidRPr="00766021">
        <w:rPr>
          <w:color w:val="BF5F3F"/>
          <w:lang w:eastAsia="fr-FR"/>
        </w:rPr>
        <w:t>%&gt;</w:t>
      </w:r>
    </w:p>
    <w:p w:rsidR="006C11C1" w:rsidRDefault="006C11C1" w:rsidP="006C11C1">
      <w:pPr>
        <w:pStyle w:val="Code"/>
        <w:rPr>
          <w:color w:val="auto"/>
          <w:lang w:eastAsia="fr-FR"/>
        </w:rPr>
      </w:pP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body</w:t>
      </w:r>
      <w:r>
        <w:rPr>
          <w:color w:val="008080"/>
          <w:lang w:eastAsia="fr-FR"/>
        </w:rPr>
        <w:t>&gt;</w:t>
      </w:r>
    </w:p>
    <w:p w:rsidR="006C11C1" w:rsidRDefault="006C11C1" w:rsidP="006C11C1">
      <w:pPr>
        <w:pStyle w:val="Code"/>
        <w:rPr>
          <w:color w:val="auto"/>
          <w:sz w:val="24"/>
          <w:szCs w:val="24"/>
        </w:rPr>
      </w:pP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html</w:t>
      </w:r>
      <w:r>
        <w:rPr>
          <w:color w:val="008080"/>
          <w:lang w:eastAsia="fr-FR"/>
        </w:rPr>
        <w:t>&gt;</w:t>
      </w:r>
    </w:p>
    <w:p w:rsidR="006C11C1" w:rsidRDefault="006C11C1" w:rsidP="006C11C1">
      <w:pPr>
        <w:pStyle w:val="Label1"/>
        <w:ind w:left="720" w:firstLine="0"/>
        <w:rPr>
          <w:color w:val="auto"/>
          <w:sz w:val="24"/>
          <w:szCs w:val="24"/>
        </w:rPr>
      </w:pPr>
    </w:p>
    <w:p w:rsidR="006C11C1" w:rsidRDefault="006C11C1" w:rsidP="006C11C1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Crée </w:t>
      </w:r>
      <w:r w:rsidRPr="006C11C1">
        <w:rPr>
          <w:color w:val="1F497D" w:themeColor="text2"/>
          <w:sz w:val="24"/>
          <w:szCs w:val="24"/>
        </w:rPr>
        <w:t>CalculServlet.java</w:t>
      </w:r>
    </w:p>
    <w:p w:rsidR="006C11C1" w:rsidRDefault="006C11C1" w:rsidP="006C11C1">
      <w:pPr>
        <w:pStyle w:val="Code"/>
      </w:pPr>
      <w:r>
        <w:t>package com.controleur;</w:t>
      </w:r>
    </w:p>
    <w:p w:rsidR="006C11C1" w:rsidRDefault="006C11C1" w:rsidP="006C11C1">
      <w:pPr>
        <w:pStyle w:val="Code"/>
      </w:pPr>
    </w:p>
    <w:p w:rsidR="006C11C1" w:rsidRDefault="006C11C1" w:rsidP="006C11C1">
      <w:pPr>
        <w:pStyle w:val="Code"/>
      </w:pPr>
      <w:r>
        <w:t>…</w:t>
      </w:r>
    </w:p>
    <w:p w:rsidR="006C11C1" w:rsidRPr="00766021" w:rsidRDefault="006C11C1" w:rsidP="006C11C1">
      <w:pPr>
        <w:pStyle w:val="Code"/>
      </w:pPr>
    </w:p>
    <w:p w:rsidR="006C11C1" w:rsidRPr="00766021" w:rsidRDefault="006C11C1" w:rsidP="006C11C1">
      <w:pPr>
        <w:pStyle w:val="Code"/>
      </w:pPr>
      <w:r w:rsidRPr="00766021">
        <w:t>public class CalculServlet extends HttpServlet {</w:t>
      </w:r>
    </w:p>
    <w:p w:rsidR="006C11C1" w:rsidRPr="00766021" w:rsidRDefault="006C11C1" w:rsidP="006C11C1">
      <w:pPr>
        <w:pStyle w:val="Code"/>
      </w:pPr>
      <w:r w:rsidRPr="00766021">
        <w:tab/>
        <w:t>private static final long serialVersionUID = 1L;</w:t>
      </w:r>
    </w:p>
    <w:p w:rsidR="006C11C1" w:rsidRPr="00766021" w:rsidRDefault="006C11C1" w:rsidP="006C11C1">
      <w:pPr>
        <w:pStyle w:val="Code"/>
      </w:pPr>
      <w:r w:rsidRPr="00766021">
        <w:t xml:space="preserve">       </w:t>
      </w:r>
    </w:p>
    <w:p w:rsidR="006C11C1" w:rsidRPr="00766021" w:rsidRDefault="006C11C1" w:rsidP="006C11C1">
      <w:pPr>
        <w:pStyle w:val="Code"/>
      </w:pPr>
      <w:r>
        <w:t>…</w:t>
      </w:r>
    </w:p>
    <w:p w:rsidR="006C11C1" w:rsidRPr="00766021" w:rsidRDefault="006C11C1" w:rsidP="006C11C1">
      <w:pPr>
        <w:pStyle w:val="Code"/>
      </w:pPr>
    </w:p>
    <w:p w:rsidR="006C11C1" w:rsidRPr="00766021" w:rsidRDefault="006C11C1" w:rsidP="006C11C1">
      <w:pPr>
        <w:pStyle w:val="Code"/>
      </w:pPr>
      <w:r w:rsidRPr="00766021">
        <w:tab/>
        <w:t>protected void doPost(HttpServletRequest request, HttpServletResponse response) throws ServletException, IOException {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/* Retrieving the value of radio button */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String str = request.getParameter("op");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String param1 = request.getParameter("num1");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String param2 = request.getParameter("num2");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String final_output = "";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/* Declaring integer variable for performing calculation */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int num1 = 0;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int num2 = 0;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int num3 = 0;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/* Converting strings values into integer */</w:t>
      </w:r>
    </w:p>
    <w:p w:rsidR="006C11C1" w:rsidRPr="006C11C1" w:rsidRDefault="006C11C1" w:rsidP="006C11C1">
      <w:pPr>
        <w:pStyle w:val="Code"/>
        <w:rPr>
          <w:lang w:val="fr-FR"/>
        </w:rPr>
      </w:pPr>
      <w:r w:rsidRPr="00766021">
        <w:tab/>
      </w:r>
      <w:r w:rsidRPr="00766021">
        <w:tab/>
      </w:r>
      <w:r w:rsidRPr="006C11C1">
        <w:rPr>
          <w:lang w:val="fr-FR"/>
        </w:rPr>
        <w:t>num1 = Integer.parseInt(param1);</w:t>
      </w:r>
    </w:p>
    <w:p w:rsidR="006C11C1" w:rsidRPr="006C11C1" w:rsidRDefault="006C11C1" w:rsidP="006C11C1">
      <w:pPr>
        <w:pStyle w:val="Code"/>
        <w:rPr>
          <w:lang w:val="fr-FR"/>
        </w:rPr>
      </w:pPr>
      <w:r w:rsidRPr="006C11C1">
        <w:rPr>
          <w:lang w:val="fr-FR"/>
        </w:rPr>
        <w:tab/>
      </w:r>
      <w:r w:rsidRPr="006C11C1">
        <w:rPr>
          <w:lang w:val="fr-FR"/>
        </w:rPr>
        <w:tab/>
        <w:t>num2 = Integer.parseInt(param2);</w:t>
      </w:r>
    </w:p>
    <w:p w:rsidR="006C11C1" w:rsidRPr="00766021" w:rsidRDefault="006C11C1" w:rsidP="006C11C1">
      <w:pPr>
        <w:pStyle w:val="Code"/>
      </w:pPr>
      <w:r w:rsidRPr="006C11C1">
        <w:rPr>
          <w:lang w:val="fr-FR"/>
        </w:rPr>
        <w:tab/>
      </w:r>
      <w:r w:rsidRPr="006C11C1">
        <w:rPr>
          <w:lang w:val="fr-FR"/>
        </w:rPr>
        <w:tab/>
      </w:r>
      <w:r w:rsidRPr="00766021">
        <w:t>/* Checking which mathematical function is selected by the user */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if (str.equals("add")) {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num3 = num1 + num2;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final_output = "Addition";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}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if (str.equals("sub")) {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num3 = num1 - num2;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final_output = "Soustraction";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}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if (str.equals("div")) {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num3 = num1 / num2;</w:t>
      </w:r>
    </w:p>
    <w:p w:rsidR="006C11C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</w:r>
      <w:r>
        <w:t>final_output = "Division";</w:t>
      </w:r>
    </w:p>
    <w:p w:rsidR="006C11C1" w:rsidRDefault="006C11C1" w:rsidP="006C11C1">
      <w:pPr>
        <w:pStyle w:val="Code"/>
      </w:pPr>
      <w:r>
        <w:tab/>
      </w:r>
      <w:r>
        <w:tab/>
        <w:t>}</w:t>
      </w:r>
    </w:p>
    <w:p w:rsidR="006C11C1" w:rsidRPr="00766021" w:rsidRDefault="006C11C1" w:rsidP="006C11C1">
      <w:pPr>
        <w:pStyle w:val="Code"/>
      </w:pPr>
      <w:r>
        <w:tab/>
      </w:r>
      <w:r>
        <w:tab/>
      </w:r>
      <w:r w:rsidRPr="00766021">
        <w:t>if (str.equals("mul")) {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num3 = num2 * num1;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  <w:r w:rsidRPr="00766021">
        <w:tab/>
        <w:t>final_output = "Multiplication";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}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Integer in = new Integer(num3);</w:t>
      </w:r>
    </w:p>
    <w:p w:rsidR="006C11C1" w:rsidRPr="00766021" w:rsidRDefault="006C11C1" w:rsidP="006C11C1">
      <w:pPr>
        <w:pStyle w:val="Code"/>
      </w:pPr>
      <w:r w:rsidRPr="00766021">
        <w:lastRenderedPageBreak/>
        <w:tab/>
      </w:r>
      <w:r w:rsidRPr="00766021">
        <w:tab/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//construction de l'url de redirection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  <w:t>String url="Calculate.jsp?final_output="+final_output+"&amp;in="+in;</w:t>
      </w:r>
    </w:p>
    <w:p w:rsidR="006C11C1" w:rsidRPr="00766021" w:rsidRDefault="006C11C1" w:rsidP="006C11C1">
      <w:pPr>
        <w:pStyle w:val="Code"/>
      </w:pPr>
      <w:r w:rsidRPr="00766021">
        <w:tab/>
      </w:r>
      <w:r w:rsidRPr="00766021">
        <w:tab/>
      </w:r>
    </w:p>
    <w:p w:rsidR="006C11C1" w:rsidRPr="006C11C1" w:rsidRDefault="006C11C1" w:rsidP="006C11C1">
      <w:pPr>
        <w:pStyle w:val="Code"/>
        <w:rPr>
          <w:lang w:val="fr-FR"/>
        </w:rPr>
      </w:pPr>
      <w:r w:rsidRPr="00766021">
        <w:tab/>
      </w:r>
      <w:r w:rsidRPr="00766021">
        <w:tab/>
      </w:r>
      <w:r w:rsidRPr="006C11C1">
        <w:rPr>
          <w:lang w:val="fr-FR"/>
        </w:rPr>
        <w:t>//redirection JSP avec passage de parametre sur l'url</w:t>
      </w:r>
    </w:p>
    <w:p w:rsidR="006C11C1" w:rsidRDefault="006C11C1" w:rsidP="006C11C1">
      <w:pPr>
        <w:pStyle w:val="Code"/>
      </w:pPr>
      <w:r w:rsidRPr="006C11C1">
        <w:rPr>
          <w:lang w:val="fr-FR"/>
        </w:rPr>
        <w:tab/>
      </w:r>
      <w:r w:rsidRPr="006C11C1">
        <w:rPr>
          <w:lang w:val="fr-FR"/>
        </w:rPr>
        <w:tab/>
      </w:r>
      <w:r>
        <w:t>RequestDispatcher disp=request.getRequestDispatcher(url);</w:t>
      </w:r>
    </w:p>
    <w:p w:rsidR="006C11C1" w:rsidRDefault="006C11C1" w:rsidP="006C11C1">
      <w:pPr>
        <w:pStyle w:val="Code"/>
      </w:pPr>
      <w:r>
        <w:tab/>
      </w:r>
      <w:r>
        <w:tab/>
        <w:t>disp.forward(request, response);</w:t>
      </w:r>
    </w:p>
    <w:p w:rsidR="006C11C1" w:rsidRDefault="006C11C1" w:rsidP="006C11C1">
      <w:pPr>
        <w:pStyle w:val="Code"/>
      </w:pPr>
      <w:r>
        <w:tab/>
      </w:r>
      <w:r>
        <w:tab/>
      </w:r>
    </w:p>
    <w:p w:rsidR="006C11C1" w:rsidRDefault="006C11C1" w:rsidP="006C11C1">
      <w:pPr>
        <w:pStyle w:val="Code"/>
      </w:pPr>
      <w:r>
        <w:tab/>
        <w:t>}</w:t>
      </w:r>
    </w:p>
    <w:p w:rsidR="006C11C1" w:rsidRDefault="006C11C1" w:rsidP="006C11C1">
      <w:pPr>
        <w:pStyle w:val="Code"/>
      </w:pPr>
    </w:p>
    <w:p w:rsidR="006C11C1" w:rsidRDefault="006C11C1" w:rsidP="006C11C1">
      <w:pPr>
        <w:pStyle w:val="Code"/>
      </w:pPr>
      <w:r>
        <w:t>}</w:t>
      </w:r>
    </w:p>
    <w:p w:rsidR="006C11C1" w:rsidRDefault="006C11C1" w:rsidP="006C11C1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web.xml</w:t>
      </w:r>
    </w:p>
    <w:p w:rsidR="006C11C1" w:rsidRDefault="006C11C1" w:rsidP="006C11C1">
      <w:pPr>
        <w:pStyle w:val="Code"/>
      </w:pPr>
      <w:r>
        <w:t>….</w:t>
      </w:r>
    </w:p>
    <w:p w:rsidR="006C11C1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color w:val="008080"/>
          <w:lang w:eastAsia="fr-FR"/>
        </w:rPr>
        <w:t>&lt;</w:t>
      </w:r>
      <w:r>
        <w:rPr>
          <w:rFonts w:ascii="Courier New" w:eastAsia="Times New Roman" w:hAnsi="Courier New" w:cs="Courier New"/>
          <w:color w:val="3F7F7F"/>
          <w:lang w:eastAsia="fr-FR"/>
        </w:rPr>
        <w:t>servlet</w:t>
      </w:r>
      <w:r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</w:t>
      </w:r>
      <w:r>
        <w:rPr>
          <w:rFonts w:ascii="Courier New" w:eastAsia="Times New Roman" w:hAnsi="Courier New" w:cs="Courier New"/>
          <w:color w:val="008080"/>
          <w:lang w:eastAsia="fr-FR"/>
        </w:rPr>
        <w:t>&lt;</w:t>
      </w:r>
      <w:r>
        <w:rPr>
          <w:rFonts w:ascii="Courier New" w:eastAsia="Times New Roman" w:hAnsi="Courier New" w:cs="Courier New"/>
          <w:color w:val="3F7F7F"/>
          <w:lang w:eastAsia="fr-FR"/>
        </w:rPr>
        <w:t>description</w:t>
      </w:r>
      <w:r>
        <w:rPr>
          <w:rFonts w:ascii="Courier New" w:eastAsia="Times New Roman" w:hAnsi="Courier New" w:cs="Courier New"/>
          <w:color w:val="008080"/>
          <w:lang w:eastAsia="fr-FR"/>
        </w:rPr>
        <w:t>&gt;&lt;/</w:t>
      </w:r>
      <w:r>
        <w:rPr>
          <w:rFonts w:ascii="Courier New" w:eastAsia="Times New Roman" w:hAnsi="Courier New" w:cs="Courier New"/>
          <w:color w:val="3F7F7F"/>
          <w:lang w:eastAsia="fr-FR"/>
        </w:rPr>
        <w:t>description</w:t>
      </w:r>
      <w:r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display-name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  <w:r w:rsidRPr="00E60826">
        <w:rPr>
          <w:rFonts w:ascii="Courier New" w:eastAsia="Times New Roman" w:hAnsi="Courier New" w:cs="Courier New"/>
          <w:lang w:eastAsia="fr-FR"/>
        </w:rPr>
        <w:t>CalculServlet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&lt;/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display-name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servlet-name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  <w:r w:rsidRPr="00E60826">
        <w:rPr>
          <w:rFonts w:ascii="Courier New" w:eastAsia="Times New Roman" w:hAnsi="Courier New" w:cs="Courier New"/>
          <w:lang w:eastAsia="fr-FR"/>
        </w:rPr>
        <w:t>CalculServlet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&lt;/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servlet-name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servlet-class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  <w:r w:rsidRPr="00E60826">
        <w:rPr>
          <w:rFonts w:ascii="Courier New" w:eastAsia="Times New Roman" w:hAnsi="Courier New" w:cs="Courier New"/>
          <w:lang w:eastAsia="fr-FR"/>
        </w:rPr>
        <w:t>com.controleur.CalculServlet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&lt;/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servlet-class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&lt;/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servlet-mapping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servlet-name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  <w:r w:rsidRPr="00E60826">
        <w:rPr>
          <w:rFonts w:ascii="Courier New" w:eastAsia="Times New Roman" w:hAnsi="Courier New" w:cs="Courier New"/>
          <w:lang w:eastAsia="fr-FR"/>
        </w:rPr>
        <w:t>CalculServlet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&lt;/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servlet-name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Pr="00E60826" w:rsidRDefault="006C11C1" w:rsidP="006C11C1">
      <w:pPr>
        <w:pStyle w:val="Code"/>
        <w:rPr>
          <w:rFonts w:ascii="Courier New" w:eastAsia="Times New Roman" w:hAnsi="Courier New" w:cs="Courier New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  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url-pattern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  <w:r w:rsidRPr="00E60826">
        <w:rPr>
          <w:rFonts w:ascii="Courier New" w:eastAsia="Times New Roman" w:hAnsi="Courier New" w:cs="Courier New"/>
          <w:lang w:eastAsia="fr-FR"/>
        </w:rPr>
        <w:t>/</w:t>
      </w:r>
      <w:r w:rsidRPr="00E60826">
        <w:rPr>
          <w:rFonts w:ascii="Courier New" w:eastAsia="Times New Roman" w:hAnsi="Courier New" w:cs="Courier New"/>
          <w:u w:val="single"/>
          <w:lang w:eastAsia="fr-FR"/>
        </w:rPr>
        <w:t>calcul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&lt;/</w:t>
      </w:r>
      <w:r w:rsidRPr="00E60826">
        <w:rPr>
          <w:rFonts w:ascii="Courier New" w:eastAsia="Times New Roman" w:hAnsi="Courier New" w:cs="Courier New"/>
          <w:color w:val="3F7F7F"/>
          <w:lang w:eastAsia="fr-FR"/>
        </w:rPr>
        <w:t>url-pattern</w:t>
      </w:r>
      <w:r w:rsidRPr="00E60826"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Default="006C11C1" w:rsidP="006C11C1">
      <w:pPr>
        <w:pStyle w:val="Code"/>
        <w:rPr>
          <w:rFonts w:ascii="Courier New" w:eastAsia="Times New Roman" w:hAnsi="Courier New" w:cs="Courier New"/>
          <w:color w:val="008080"/>
          <w:lang w:eastAsia="fr-FR"/>
        </w:rPr>
      </w:pPr>
      <w:r w:rsidRPr="00E60826">
        <w:rPr>
          <w:rFonts w:ascii="Courier New" w:eastAsia="Times New Roman" w:hAnsi="Courier New" w:cs="Courier New"/>
          <w:lang w:eastAsia="fr-FR"/>
        </w:rPr>
        <w:t xml:space="preserve">  </w:t>
      </w:r>
      <w:r>
        <w:rPr>
          <w:rFonts w:ascii="Courier New" w:eastAsia="Times New Roman" w:hAnsi="Courier New" w:cs="Courier New"/>
          <w:color w:val="008080"/>
          <w:lang w:eastAsia="fr-FR"/>
        </w:rPr>
        <w:t>&lt;/</w:t>
      </w:r>
      <w:r>
        <w:rPr>
          <w:rFonts w:ascii="Courier New" w:eastAsia="Times New Roman" w:hAnsi="Courier New" w:cs="Courier New"/>
          <w:color w:val="3F7F7F"/>
          <w:lang w:eastAsia="fr-FR"/>
        </w:rPr>
        <w:t>servlet-mapping</w:t>
      </w:r>
      <w:r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6C11C1" w:rsidRDefault="006C11C1" w:rsidP="006C11C1">
      <w:pPr>
        <w:pStyle w:val="Code"/>
      </w:pPr>
      <w:r>
        <w:rPr>
          <w:rFonts w:ascii="Courier New" w:eastAsia="Times New Roman" w:hAnsi="Courier New" w:cs="Courier New"/>
          <w:color w:val="008080"/>
          <w:lang w:eastAsia="fr-FR"/>
        </w:rPr>
        <w:t>……</w:t>
      </w:r>
    </w:p>
    <w:p w:rsidR="006C11C1" w:rsidRDefault="006C11C1" w:rsidP="006C11C1">
      <w:pPr>
        <w:pStyle w:val="Label1"/>
        <w:numPr>
          <w:ilvl w:val="0"/>
          <w:numId w:val="17"/>
        </w:numPr>
        <w:rPr>
          <w:color w:val="auto"/>
          <w:sz w:val="24"/>
          <w:szCs w:val="24"/>
          <w:lang w:val="en-GB"/>
        </w:rPr>
      </w:pPr>
      <w:r w:rsidRPr="00E429B0">
        <w:rPr>
          <w:color w:val="auto"/>
          <w:sz w:val="24"/>
          <w:szCs w:val="24"/>
          <w:lang w:val="en-GB"/>
        </w:rPr>
        <w:t xml:space="preserve">Test </w:t>
      </w:r>
      <w:r>
        <w:rPr>
          <w:color w:val="auto"/>
          <w:sz w:val="24"/>
          <w:szCs w:val="24"/>
          <w:lang w:val="en-GB"/>
        </w:rPr>
        <w:t>http://localhost:8080/lab4</w:t>
      </w:r>
      <w:r w:rsidRPr="00530774">
        <w:rPr>
          <w:color w:val="auto"/>
          <w:sz w:val="24"/>
          <w:szCs w:val="24"/>
          <w:lang w:val="en-GB"/>
        </w:rPr>
        <w:t>/AcceptInput.html</w:t>
      </w:r>
    </w:p>
    <w:p w:rsidR="006C11C1" w:rsidRDefault="006C11C1" w:rsidP="006C11C1">
      <w:pPr>
        <w:pStyle w:val="Label1"/>
        <w:ind w:left="720" w:firstLine="0"/>
        <w:rPr>
          <w:color w:val="auto"/>
          <w:sz w:val="24"/>
          <w:szCs w:val="24"/>
          <w:lang w:val="en-GB"/>
        </w:rPr>
      </w:pPr>
      <w:r>
        <w:rPr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4914900" cy="36480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C1" w:rsidRDefault="006C11C1" w:rsidP="006C11C1">
      <w:pPr>
        <w:pStyle w:val="Label1"/>
        <w:ind w:left="720" w:firstLine="0"/>
        <w:rPr>
          <w:color w:val="auto"/>
          <w:sz w:val="24"/>
          <w:szCs w:val="24"/>
          <w:lang w:val="en-GB"/>
        </w:rPr>
      </w:pPr>
    </w:p>
    <w:p w:rsidR="00AC5BD2" w:rsidRDefault="00AC5BD2" w:rsidP="006C11C1">
      <w:pPr>
        <w:pStyle w:val="Label1"/>
        <w:ind w:left="720" w:firstLine="0"/>
        <w:rPr>
          <w:color w:val="auto"/>
          <w:sz w:val="24"/>
          <w:szCs w:val="24"/>
          <w:lang w:val="en-GB"/>
        </w:rPr>
      </w:pPr>
    </w:p>
    <w:p w:rsidR="006C11C1" w:rsidRDefault="006C11C1" w:rsidP="006C11C1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Remplir et envoyer</w:t>
      </w:r>
    </w:p>
    <w:p w:rsidR="006C11C1" w:rsidRPr="000907BC" w:rsidRDefault="006C11C1" w:rsidP="006C11C1">
      <w:pPr>
        <w:pStyle w:val="Label1"/>
        <w:ind w:left="720" w:firstLine="0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4752975" cy="22860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C1" w:rsidRPr="006C11C1" w:rsidRDefault="006C11C1" w:rsidP="006C11C1"/>
    <w:p w:rsidR="006C11C1" w:rsidRPr="006C11C1" w:rsidRDefault="006C11C1" w:rsidP="006C11C1"/>
    <w:sectPr w:rsidR="006C11C1" w:rsidRPr="006C11C1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61B33"/>
    <w:multiLevelType w:val="hybridMultilevel"/>
    <w:tmpl w:val="60F8A5B4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5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C4CCF"/>
    <w:multiLevelType w:val="hybridMultilevel"/>
    <w:tmpl w:val="874614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7030EE6"/>
    <w:multiLevelType w:val="hybridMultilevel"/>
    <w:tmpl w:val="8C889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E409D7"/>
    <w:multiLevelType w:val="hybridMultilevel"/>
    <w:tmpl w:val="452E5E50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12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A292E"/>
    <w:multiLevelType w:val="hybridMultilevel"/>
    <w:tmpl w:val="2E249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21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C3E38"/>
    <w:multiLevelType w:val="hybridMultilevel"/>
    <w:tmpl w:val="75221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509E4"/>
    <w:multiLevelType w:val="hybridMultilevel"/>
    <w:tmpl w:val="5CBE6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22"/>
  </w:num>
  <w:num w:numId="10">
    <w:abstractNumId w:val="21"/>
  </w:num>
  <w:num w:numId="11">
    <w:abstractNumId w:val="14"/>
  </w:num>
  <w:num w:numId="12">
    <w:abstractNumId w:val="15"/>
  </w:num>
  <w:num w:numId="13">
    <w:abstractNumId w:val="17"/>
  </w:num>
  <w:num w:numId="14">
    <w:abstractNumId w:val="12"/>
  </w:num>
  <w:num w:numId="15">
    <w:abstractNumId w:val="16"/>
  </w:num>
  <w:num w:numId="16">
    <w:abstractNumId w:val="9"/>
  </w:num>
  <w:num w:numId="17">
    <w:abstractNumId w:val="20"/>
  </w:num>
  <w:num w:numId="18">
    <w:abstractNumId w:val="6"/>
  </w:num>
  <w:num w:numId="19">
    <w:abstractNumId w:val="24"/>
  </w:num>
  <w:num w:numId="20">
    <w:abstractNumId w:val="7"/>
  </w:num>
  <w:num w:numId="21">
    <w:abstractNumId w:val="23"/>
  </w:num>
  <w:num w:numId="22">
    <w:abstractNumId w:val="13"/>
  </w:num>
  <w:num w:numId="23">
    <w:abstractNumId w:val="0"/>
  </w:num>
  <w:num w:numId="24">
    <w:abstractNumId w:val="11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73963"/>
    <w:rsid w:val="000C39E2"/>
    <w:rsid w:val="000C53D6"/>
    <w:rsid w:val="000F5953"/>
    <w:rsid w:val="00107C55"/>
    <w:rsid w:val="00117A14"/>
    <w:rsid w:val="001267E3"/>
    <w:rsid w:val="00142596"/>
    <w:rsid w:val="00153762"/>
    <w:rsid w:val="0015551F"/>
    <w:rsid w:val="001664C2"/>
    <w:rsid w:val="001A2B2F"/>
    <w:rsid w:val="001B40EA"/>
    <w:rsid w:val="001C002C"/>
    <w:rsid w:val="001C4930"/>
    <w:rsid w:val="001C7E97"/>
    <w:rsid w:val="001D5635"/>
    <w:rsid w:val="00206A02"/>
    <w:rsid w:val="002701DE"/>
    <w:rsid w:val="002B01DA"/>
    <w:rsid w:val="002E3287"/>
    <w:rsid w:val="002F7869"/>
    <w:rsid w:val="00340D3C"/>
    <w:rsid w:val="0036305A"/>
    <w:rsid w:val="003877E0"/>
    <w:rsid w:val="0039737E"/>
    <w:rsid w:val="003A5CBF"/>
    <w:rsid w:val="003B274D"/>
    <w:rsid w:val="003C4AB4"/>
    <w:rsid w:val="00442DAC"/>
    <w:rsid w:val="00446D72"/>
    <w:rsid w:val="00473FCE"/>
    <w:rsid w:val="00475D59"/>
    <w:rsid w:val="00482AE2"/>
    <w:rsid w:val="004951E6"/>
    <w:rsid w:val="004B66FA"/>
    <w:rsid w:val="005628E5"/>
    <w:rsid w:val="00564A26"/>
    <w:rsid w:val="005A494D"/>
    <w:rsid w:val="00666F16"/>
    <w:rsid w:val="006B60A3"/>
    <w:rsid w:val="006C11C1"/>
    <w:rsid w:val="00731789"/>
    <w:rsid w:val="00731DD6"/>
    <w:rsid w:val="007C638A"/>
    <w:rsid w:val="007E7564"/>
    <w:rsid w:val="007F6999"/>
    <w:rsid w:val="0080334E"/>
    <w:rsid w:val="00870DC6"/>
    <w:rsid w:val="008D4678"/>
    <w:rsid w:val="00917CAD"/>
    <w:rsid w:val="00920B3A"/>
    <w:rsid w:val="00963586"/>
    <w:rsid w:val="00964D9B"/>
    <w:rsid w:val="00993C1F"/>
    <w:rsid w:val="009C4DA3"/>
    <w:rsid w:val="00A0325D"/>
    <w:rsid w:val="00A11CBD"/>
    <w:rsid w:val="00A13E88"/>
    <w:rsid w:val="00A179E9"/>
    <w:rsid w:val="00A2003A"/>
    <w:rsid w:val="00A306EB"/>
    <w:rsid w:val="00AC5BD2"/>
    <w:rsid w:val="00AC66D6"/>
    <w:rsid w:val="00AE30FA"/>
    <w:rsid w:val="00B449E4"/>
    <w:rsid w:val="00BB3948"/>
    <w:rsid w:val="00BF279D"/>
    <w:rsid w:val="00C43E9D"/>
    <w:rsid w:val="00C61EC9"/>
    <w:rsid w:val="00CA32B6"/>
    <w:rsid w:val="00CE08CF"/>
    <w:rsid w:val="00D314DB"/>
    <w:rsid w:val="00E96B08"/>
    <w:rsid w:val="00EB600E"/>
    <w:rsid w:val="00ED558F"/>
    <w:rsid w:val="00F1534C"/>
    <w:rsid w:val="00F26A90"/>
    <w:rsid w:val="00F63D5C"/>
    <w:rsid w:val="00F76239"/>
    <w:rsid w:val="00F830B6"/>
    <w:rsid w:val="00F97A78"/>
    <w:rsid w:val="00FB5D6F"/>
    <w:rsid w:val="00FF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80334E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80334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  <w:style w:type="character" w:styleId="MachinecrireHTML">
    <w:name w:val="HTML Typewriter"/>
    <w:basedOn w:val="Policepardfaut"/>
    <w:uiPriority w:val="99"/>
    <w:semiHidden/>
    <w:unhideWhenUsed/>
    <w:rsid w:val="00117A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D6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D6F"/>
    <w:rPr>
      <w:rFonts w:ascii="Consolas" w:hAnsi="Consolas" w:cs="Consolas"/>
      <w:b/>
      <w:sz w:val="20"/>
      <w:szCs w:val="20"/>
    </w:rPr>
  </w:style>
  <w:style w:type="character" w:customStyle="1" w:styleId="longtext">
    <w:name w:val="long_text"/>
    <w:basedOn w:val="Policepardfaut"/>
    <w:rsid w:val="006C1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39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6</cp:revision>
  <dcterms:created xsi:type="dcterms:W3CDTF">2012-02-15T14:15:00Z</dcterms:created>
  <dcterms:modified xsi:type="dcterms:W3CDTF">2012-02-22T09:23:00Z</dcterms:modified>
</cp:coreProperties>
</file>